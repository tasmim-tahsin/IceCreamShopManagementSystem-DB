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FBBB" w14:textId="52BE12E7" w:rsidR="00C6554A" w:rsidRPr="008B5277" w:rsidRDefault="00494819" w:rsidP="00C51845">
      <w:pPr>
        <w:pStyle w:val="Photo"/>
        <w:jc w:val="righ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anchor distT="0" distB="0" distL="114300" distR="114300" simplePos="0" relativeHeight="251658240" behindDoc="0" locked="0" layoutInCell="1" allowOverlap="1" wp14:anchorId="60E805A7" wp14:editId="1DC28857">
            <wp:simplePos x="1143000" y="1092200"/>
            <wp:positionH relativeFrom="margin">
              <wp:align>center</wp:align>
            </wp:positionH>
            <wp:positionV relativeFrom="margin">
              <wp:align>top</wp:align>
            </wp:positionV>
            <wp:extent cx="5622285" cy="360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bookmarkEnd w:id="1"/>
    <w:bookmarkEnd w:id="2"/>
    <w:bookmarkEnd w:id="3"/>
    <w:bookmarkEnd w:id="4"/>
    <w:p w14:paraId="0170BB1B" w14:textId="77777777" w:rsidR="00494819" w:rsidRDefault="00494819" w:rsidP="00C6554A">
      <w:pPr>
        <w:pStyle w:val="Title"/>
      </w:pPr>
    </w:p>
    <w:p w14:paraId="4E666931" w14:textId="77777777" w:rsidR="00494819" w:rsidRDefault="00494819" w:rsidP="00C6554A">
      <w:pPr>
        <w:pStyle w:val="Title"/>
      </w:pPr>
    </w:p>
    <w:p w14:paraId="70AECEC2" w14:textId="77777777" w:rsidR="00494819" w:rsidRPr="00DA0027" w:rsidRDefault="00494819" w:rsidP="00C6554A">
      <w:pPr>
        <w:pStyle w:val="Title"/>
        <w:rPr>
          <w:rFonts w:ascii="Bahnschrift SemiBold" w:hAnsi="Bahnschrift SemiBold"/>
        </w:rPr>
      </w:pPr>
    </w:p>
    <w:p w14:paraId="540AC9F2" w14:textId="40875DFD" w:rsidR="00494819" w:rsidRPr="00DA0027" w:rsidRDefault="00494819" w:rsidP="00DA0027">
      <w:pPr>
        <w:pStyle w:val="Title"/>
        <w:rPr>
          <w:rFonts w:ascii="Bahnschrift SemiBold" w:hAnsi="Bahnschrift SemiBold"/>
        </w:rPr>
      </w:pPr>
      <w:r w:rsidRPr="00DA0027">
        <w:rPr>
          <w:rFonts w:ascii="Bahnschrift SemiBold" w:hAnsi="Bahnschrift SemiBold"/>
        </w:rPr>
        <w:t>Ice Cream Shop</w:t>
      </w:r>
    </w:p>
    <w:p w14:paraId="6E98069A" w14:textId="3CF2265A" w:rsidR="00C6554A" w:rsidRPr="00DA0027" w:rsidRDefault="00494819" w:rsidP="00DA0027">
      <w:pPr>
        <w:pStyle w:val="Title"/>
        <w:rPr>
          <w:rFonts w:ascii="Bahnschrift SemiBold" w:hAnsi="Bahnschrift SemiBold"/>
        </w:rPr>
      </w:pPr>
      <w:r w:rsidRPr="00DA0027">
        <w:rPr>
          <w:rFonts w:ascii="Bahnschrift SemiBold" w:hAnsi="Bahnschrift SemiBold"/>
        </w:rPr>
        <w:t>Management System</w:t>
      </w:r>
    </w:p>
    <w:p w14:paraId="30B61194" w14:textId="77777777" w:rsidR="00494819" w:rsidRPr="00DA0027" w:rsidRDefault="00494819" w:rsidP="00DA0027">
      <w:pPr>
        <w:pStyle w:val="Title"/>
        <w:rPr>
          <w:rFonts w:ascii="Bahnschrift SemiBold" w:hAnsi="Bahnschrift SemiBold"/>
          <w:color w:val="000000" w:themeColor="text1"/>
        </w:rPr>
      </w:pPr>
    </w:p>
    <w:p w14:paraId="594241B2" w14:textId="5B050D00" w:rsidR="00C6554A" w:rsidRDefault="00494819" w:rsidP="00DA0027">
      <w:pPr>
        <w:pStyle w:val="Subtitle"/>
        <w:rPr>
          <w:rFonts w:ascii="Bahnschrift SemiBold" w:hAnsi="Bahnschrift SemiBold"/>
          <w:color w:val="000000" w:themeColor="text1"/>
        </w:rPr>
      </w:pPr>
      <w:r w:rsidRPr="00DA0027">
        <w:rPr>
          <w:rFonts w:ascii="Bahnschrift SemiBold" w:hAnsi="Bahnschrift SemiBold"/>
          <w:color w:val="000000" w:themeColor="text1"/>
        </w:rPr>
        <w:t>a sql project</w:t>
      </w:r>
    </w:p>
    <w:p w14:paraId="6BD09F46" w14:textId="3A294693" w:rsidR="00BF7029" w:rsidRPr="00DA0027" w:rsidRDefault="00BF7029" w:rsidP="00DA0027">
      <w:pPr>
        <w:pStyle w:val="Subtitle"/>
        <w:rPr>
          <w:rFonts w:ascii="Bahnschrift SemiBold" w:hAnsi="Bahnschrift SemiBold"/>
          <w:color w:val="000000" w:themeColor="text1"/>
        </w:rPr>
      </w:pPr>
      <w:r>
        <w:rPr>
          <w:rFonts w:ascii="Bahnschrift SemiBold" w:hAnsi="Bahnschrift SemiBold"/>
          <w:color w:val="000000" w:themeColor="text1"/>
        </w:rPr>
        <w:t>FALL 2022</w:t>
      </w:r>
    </w:p>
    <w:p w14:paraId="32A1A6C4" w14:textId="5A84EF15" w:rsidR="00F30F20" w:rsidRDefault="00494819" w:rsidP="00DA0027">
      <w:pPr>
        <w:pStyle w:val="Subtitle"/>
        <w:rPr>
          <w:rFonts w:ascii="Bahnschrift SemiBold" w:hAnsi="Bahnschrift SemiBold"/>
          <w:color w:val="000000" w:themeColor="text1"/>
        </w:rPr>
      </w:pPr>
      <w:r w:rsidRPr="00DA0027">
        <w:rPr>
          <w:rFonts w:ascii="Bahnschrift SemiBold" w:hAnsi="Bahnschrift SemiBold"/>
          <w:color w:val="000000" w:themeColor="text1"/>
        </w:rPr>
        <w:t>Introduction To Database [</w:t>
      </w:r>
      <w:r w:rsidR="00BF7029">
        <w:rPr>
          <w:rFonts w:ascii="Bahnschrift SemiBold" w:hAnsi="Bahnschrift SemiBold"/>
          <w:color w:val="000000" w:themeColor="text1"/>
        </w:rPr>
        <w:t xml:space="preserve">SECTION- </w:t>
      </w:r>
      <w:r w:rsidRPr="00DA0027">
        <w:rPr>
          <w:rFonts w:ascii="Bahnschrift SemiBold" w:hAnsi="Bahnschrift SemiBold"/>
          <w:color w:val="000000" w:themeColor="text1"/>
        </w:rPr>
        <w:t>H]</w:t>
      </w:r>
    </w:p>
    <w:p w14:paraId="6D0DD68A" w14:textId="3B6E135A" w:rsidR="009C302A" w:rsidRDefault="00F30F20" w:rsidP="00C51845">
      <w:pPr>
        <w:pStyle w:val="Subtitle"/>
      </w:pPr>
      <w:r>
        <w:rPr>
          <w:rFonts w:ascii="Bahnschrift SemiBold" w:hAnsi="Bahnschrift SemiBold"/>
          <w:color w:val="000000" w:themeColor="text1"/>
        </w:rPr>
        <w:t xml:space="preserve">DATE OF SUBMISSION: </w:t>
      </w:r>
      <w:r w:rsidR="00494819" w:rsidRPr="00DA0027">
        <w:rPr>
          <w:rFonts w:ascii="Bahnschrift SemiBold" w:hAnsi="Bahnschrift SemiBold"/>
          <w:color w:val="000000" w:themeColor="text1"/>
        </w:rPr>
        <w:t>12</w:t>
      </w:r>
      <w:r w:rsidR="00DA0027">
        <w:rPr>
          <w:rFonts w:ascii="Bahnschrift SemiBold" w:hAnsi="Bahnschrift SemiBold"/>
          <w:color w:val="000000" w:themeColor="text1"/>
        </w:rPr>
        <w:t xml:space="preserve"> Dec, 2022</w:t>
      </w:r>
    </w:p>
    <w:p w14:paraId="08E92DA7" w14:textId="77777777" w:rsidR="00C51845" w:rsidRPr="00C51845" w:rsidRDefault="00C51845" w:rsidP="00C51845">
      <w:pPr>
        <w:pStyle w:val="Subtitle"/>
      </w:pPr>
    </w:p>
    <w:p w14:paraId="76473985" w14:textId="77777777" w:rsidR="009C302A" w:rsidRDefault="009C302A" w:rsidP="009C302A">
      <w:pPr>
        <w:pStyle w:val="Subtitle"/>
        <w:rPr>
          <w:rFonts w:ascii="Bahnschrift SemiBold" w:hAnsi="Bahnschrift SemiBold"/>
          <w:b/>
          <w:bCs/>
          <w:color w:val="007DEB" w:themeColor="background2" w:themeShade="80"/>
        </w:rPr>
      </w:pPr>
    </w:p>
    <w:p w14:paraId="54EA45C9" w14:textId="77777777" w:rsidR="009C302A" w:rsidRDefault="009C302A" w:rsidP="009C302A">
      <w:pPr>
        <w:pStyle w:val="Subtitle"/>
        <w:rPr>
          <w:rFonts w:ascii="Bahnschrift SemiBold" w:hAnsi="Bahnschrift SemiBold"/>
          <w:b/>
          <w:bCs/>
          <w:color w:val="007DEB" w:themeColor="background2" w:themeShade="80"/>
        </w:rPr>
      </w:pPr>
    </w:p>
    <w:p w14:paraId="7A83002A" w14:textId="77777777" w:rsidR="009C302A" w:rsidRPr="0042261E" w:rsidRDefault="009C302A" w:rsidP="009C302A">
      <w:pPr>
        <w:pStyle w:val="Subtitle"/>
        <w:rPr>
          <w:rFonts w:ascii="Bahnschrift SemiBold" w:hAnsi="Bahnschrift SemiBold"/>
          <w:b/>
          <w:bCs/>
          <w:color w:val="007789" w:themeColor="accent1" w:themeShade="BF"/>
        </w:rPr>
      </w:pPr>
    </w:p>
    <w:p w14:paraId="5DDF3E53" w14:textId="05861EEF" w:rsidR="00C6554A" w:rsidRPr="00DA0027" w:rsidRDefault="0037645B" w:rsidP="00F30F20">
      <w:pPr>
        <w:pStyle w:val="Subtitle"/>
        <w:jc w:val="left"/>
        <w:rPr>
          <w:rFonts w:ascii="Bahnschrift SemiBold" w:hAnsi="Bahnschrift SemiBold"/>
          <w:color w:val="000000" w:themeColor="text1"/>
        </w:rPr>
      </w:pPr>
      <w:r w:rsidRPr="0042261E">
        <w:rPr>
          <w:rFonts w:ascii="Bahnschrift SemiBold" w:hAnsi="Bahnschrift SemiBold"/>
          <w:b/>
          <w:bCs/>
          <w:color w:val="007789" w:themeColor="accent1" w:themeShade="BF"/>
        </w:rPr>
        <w:lastRenderedPageBreak/>
        <w:t xml:space="preserve">ProJect </w:t>
      </w:r>
      <w:proofErr w:type="gramStart"/>
      <w:r w:rsidRPr="0042261E">
        <w:rPr>
          <w:rFonts w:ascii="Bahnschrift SemiBold" w:hAnsi="Bahnschrift SemiBold"/>
          <w:b/>
          <w:bCs/>
          <w:color w:val="007789" w:themeColor="accent1" w:themeShade="BF"/>
        </w:rPr>
        <w:t>Title :</w:t>
      </w:r>
      <w:proofErr w:type="gramEnd"/>
      <w:r w:rsidRPr="0042261E">
        <w:rPr>
          <w:rFonts w:ascii="Bahnschrift SemiBold" w:hAnsi="Bahnschrift SemiBold"/>
          <w:b/>
          <w:bCs/>
          <w:color w:val="007789" w:themeColor="accent1" w:themeShade="BF"/>
        </w:rPr>
        <w:t xml:space="preserve"> </w:t>
      </w:r>
      <w:r w:rsidRPr="00DA0027">
        <w:rPr>
          <w:rFonts w:ascii="Bahnschrift SemiBold" w:hAnsi="Bahnschrift SemiBold"/>
          <w:color w:val="000000" w:themeColor="text1"/>
        </w:rPr>
        <w:t>AN ice cream shop management system</w:t>
      </w:r>
    </w:p>
    <w:p w14:paraId="65BB24E1" w14:textId="34309A94" w:rsidR="0037645B" w:rsidRPr="00DA0027" w:rsidRDefault="0037645B" w:rsidP="009C302A">
      <w:pPr>
        <w:pStyle w:val="Subtitle"/>
        <w:rPr>
          <w:rFonts w:ascii="Bahnschrift SemiBold" w:hAnsi="Bahnschrift SemiBold"/>
        </w:rPr>
      </w:pPr>
    </w:p>
    <w:p w14:paraId="4D9AA7F5" w14:textId="77777777" w:rsidR="0037645B" w:rsidRPr="00DA0027" w:rsidRDefault="0037645B" w:rsidP="009C302A">
      <w:pPr>
        <w:pStyle w:val="Subtitle"/>
        <w:rPr>
          <w:rFonts w:ascii="Bahnschrift SemiBold" w:hAnsi="Bahnschrift SemiBold"/>
        </w:rPr>
      </w:pPr>
    </w:p>
    <w:tbl>
      <w:tblPr>
        <w:tblStyle w:val="GridTable1Light"/>
        <w:tblpPr w:leftFromText="180" w:rightFromText="180" w:vertAnchor="text" w:horzAnchor="margin" w:tblpY="1420"/>
        <w:tblW w:w="0" w:type="auto"/>
        <w:tblLook w:val="04A0" w:firstRow="1" w:lastRow="0" w:firstColumn="1" w:lastColumn="0" w:noHBand="0" w:noVBand="1"/>
      </w:tblPr>
      <w:tblGrid>
        <w:gridCol w:w="5883"/>
        <w:gridCol w:w="2413"/>
      </w:tblGrid>
      <w:tr w:rsidR="00DA0027" w:rsidRPr="00DA0027" w14:paraId="07F94F50" w14:textId="77777777" w:rsidTr="00F30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4C46C3E2" w14:textId="77777777" w:rsidR="00DA0027" w:rsidRPr="00DA0027" w:rsidRDefault="00DA0027" w:rsidP="00F30F20">
            <w:pPr>
              <w:pStyle w:val="Subtitle"/>
              <w:rPr>
                <w:rFonts w:ascii="Bahnschrift SemiBold" w:hAnsi="Bahnschrift SemiBold"/>
                <w:color w:val="000000" w:themeColor="text1"/>
              </w:rPr>
            </w:pPr>
            <w:r w:rsidRPr="00DA0027">
              <w:rPr>
                <w:rFonts w:ascii="Bahnschrift SemiBold" w:hAnsi="Bahnschrift SemiBold"/>
                <w:color w:val="000000" w:themeColor="text1"/>
              </w:rPr>
              <w:t>Name</w:t>
            </w:r>
          </w:p>
        </w:tc>
        <w:tc>
          <w:tcPr>
            <w:tcW w:w="2413" w:type="dxa"/>
          </w:tcPr>
          <w:p w14:paraId="51D58918" w14:textId="77777777" w:rsidR="00DA0027" w:rsidRPr="00DA0027" w:rsidRDefault="00DA0027" w:rsidP="00F30F2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</w:rPr>
            </w:pPr>
            <w:r w:rsidRPr="00DA0027">
              <w:rPr>
                <w:rFonts w:ascii="Bahnschrift SemiBold" w:hAnsi="Bahnschrift SemiBold"/>
                <w:color w:val="000000" w:themeColor="text1"/>
              </w:rPr>
              <w:t>Id</w:t>
            </w:r>
          </w:p>
        </w:tc>
      </w:tr>
      <w:tr w:rsidR="00DA0027" w:rsidRPr="00DA0027" w14:paraId="45CF59AC" w14:textId="77777777" w:rsidTr="00F3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026471A1" w14:textId="5C83C022" w:rsidR="00DA0027" w:rsidRPr="00DA0027" w:rsidRDefault="000A30BF" w:rsidP="00F30F20">
            <w:pPr>
              <w:pStyle w:val="Subtitle"/>
              <w:rPr>
                <w:rFonts w:ascii="Bahnschrift SemiBold" w:hAnsi="Bahnschrift SemiBold"/>
                <w:color w:val="000000" w:themeColor="text1"/>
              </w:rPr>
            </w:pPr>
            <w:r w:rsidRPr="00DA0027">
              <w:rPr>
                <w:rFonts w:ascii="Bahnschrift SemiBold" w:hAnsi="Bahnschrift SemiBold"/>
                <w:color w:val="000000" w:themeColor="text1"/>
              </w:rPr>
              <w:t>tahsin, md tasmim al</w:t>
            </w:r>
          </w:p>
        </w:tc>
        <w:tc>
          <w:tcPr>
            <w:tcW w:w="2413" w:type="dxa"/>
          </w:tcPr>
          <w:p w14:paraId="6267DE7D" w14:textId="38DF4879" w:rsidR="00DA0027" w:rsidRPr="00DA0027" w:rsidRDefault="00DA0027" w:rsidP="00F30F20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</w:rPr>
            </w:pPr>
            <w:r w:rsidRPr="00DA0027">
              <w:rPr>
                <w:rFonts w:ascii="Bahnschrift SemiBold" w:hAnsi="Bahnschrift SemiBold"/>
                <w:color w:val="000000" w:themeColor="text1"/>
              </w:rPr>
              <w:t>22-46</w:t>
            </w:r>
            <w:r w:rsidR="000A30BF">
              <w:rPr>
                <w:rFonts w:ascii="Bahnschrift SemiBold" w:hAnsi="Bahnschrift SemiBold"/>
                <w:color w:val="000000" w:themeColor="text1"/>
              </w:rPr>
              <w:t>299</w:t>
            </w:r>
            <w:r w:rsidRPr="00DA0027">
              <w:rPr>
                <w:rFonts w:ascii="Bahnschrift SemiBold" w:hAnsi="Bahnschrift SemiBold"/>
                <w:color w:val="000000" w:themeColor="text1"/>
              </w:rPr>
              <w:t>-1</w:t>
            </w:r>
          </w:p>
        </w:tc>
      </w:tr>
      <w:tr w:rsidR="00DA0027" w:rsidRPr="00DA0027" w14:paraId="68BB929B" w14:textId="77777777" w:rsidTr="00F3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3EAFFA6B" w14:textId="7C0E730F" w:rsidR="00DA0027" w:rsidRPr="00DA0027" w:rsidRDefault="00DA0027" w:rsidP="00F30F20">
            <w:pPr>
              <w:pStyle w:val="Subtitle"/>
              <w:rPr>
                <w:rFonts w:ascii="Bahnschrift SemiBold" w:hAnsi="Bahnschrift SemiBold"/>
                <w:color w:val="000000" w:themeColor="text1"/>
              </w:rPr>
            </w:pPr>
            <w:r w:rsidRPr="00DA0027">
              <w:rPr>
                <w:rFonts w:ascii="Bahnschrift SemiBold" w:hAnsi="Bahnschrift SemiBold"/>
                <w:color w:val="000000" w:themeColor="text1"/>
              </w:rPr>
              <w:t>hossain, mir md mofakkar</w:t>
            </w:r>
          </w:p>
        </w:tc>
        <w:tc>
          <w:tcPr>
            <w:tcW w:w="2413" w:type="dxa"/>
          </w:tcPr>
          <w:p w14:paraId="0026BA09" w14:textId="77777777" w:rsidR="00DA0027" w:rsidRPr="00DA0027" w:rsidRDefault="00DA0027" w:rsidP="00F30F20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</w:rPr>
            </w:pPr>
            <w:r w:rsidRPr="00DA0027">
              <w:rPr>
                <w:rFonts w:ascii="Bahnschrift SemiBold" w:hAnsi="Bahnschrift SemiBold"/>
                <w:color w:val="000000" w:themeColor="text1"/>
              </w:rPr>
              <w:t>22-46245-1</w:t>
            </w:r>
          </w:p>
        </w:tc>
      </w:tr>
      <w:tr w:rsidR="00DA0027" w:rsidRPr="00DA0027" w14:paraId="2D26B3BA" w14:textId="77777777" w:rsidTr="00F3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7EF42C02" w14:textId="456EC11A" w:rsidR="00DA0027" w:rsidRPr="00DA0027" w:rsidRDefault="000A30BF" w:rsidP="00F30F20">
            <w:pPr>
              <w:pStyle w:val="Subtitle"/>
              <w:rPr>
                <w:rFonts w:ascii="Bahnschrift SemiBold" w:hAnsi="Bahnschrift SemiBold"/>
                <w:color w:val="000000" w:themeColor="text1"/>
              </w:rPr>
            </w:pPr>
            <w:r w:rsidRPr="00DA0027">
              <w:rPr>
                <w:rFonts w:ascii="Bahnschrift SemiBold" w:hAnsi="Bahnschrift SemiBold"/>
                <w:color w:val="000000" w:themeColor="text1"/>
              </w:rPr>
              <w:t>Tanzil, Md rayhan</w:t>
            </w:r>
          </w:p>
        </w:tc>
        <w:tc>
          <w:tcPr>
            <w:tcW w:w="2413" w:type="dxa"/>
          </w:tcPr>
          <w:p w14:paraId="78493FEF" w14:textId="31009DD8" w:rsidR="00DA0027" w:rsidRPr="00DA0027" w:rsidRDefault="00DA0027" w:rsidP="00F30F20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0000" w:themeColor="text1"/>
              </w:rPr>
            </w:pPr>
            <w:r w:rsidRPr="00DA0027">
              <w:rPr>
                <w:rFonts w:ascii="Bahnschrift SemiBold" w:hAnsi="Bahnschrift SemiBold"/>
                <w:color w:val="000000" w:themeColor="text1"/>
              </w:rPr>
              <w:t>22-46</w:t>
            </w:r>
            <w:r w:rsidR="000A30BF">
              <w:rPr>
                <w:rFonts w:ascii="Bahnschrift SemiBold" w:hAnsi="Bahnschrift SemiBold"/>
                <w:color w:val="000000" w:themeColor="text1"/>
              </w:rPr>
              <w:t>300</w:t>
            </w:r>
            <w:r w:rsidRPr="00DA0027">
              <w:rPr>
                <w:rFonts w:ascii="Bahnschrift SemiBold" w:hAnsi="Bahnschrift SemiBold"/>
                <w:color w:val="000000" w:themeColor="text1"/>
              </w:rPr>
              <w:t>-1</w:t>
            </w:r>
          </w:p>
        </w:tc>
      </w:tr>
    </w:tbl>
    <w:p w14:paraId="7D833B85" w14:textId="2E8F6B75" w:rsidR="00F30F20" w:rsidRPr="0042261E" w:rsidRDefault="00DA0027" w:rsidP="00F30F20">
      <w:pPr>
        <w:pStyle w:val="Subtitle"/>
        <w:rPr>
          <w:rFonts w:ascii="Bahnschrift SemiBold" w:hAnsi="Bahnschrift SemiBold"/>
          <w:b/>
          <w:bCs/>
          <w:color w:val="007789" w:themeColor="accent1" w:themeShade="BF"/>
        </w:rPr>
      </w:pPr>
      <w:r w:rsidRPr="0042261E">
        <w:rPr>
          <w:rFonts w:ascii="Bahnschrift SemiBold" w:hAnsi="Bahnschrift SemiBold"/>
          <w:b/>
          <w:bCs/>
          <w:color w:val="007789" w:themeColor="accent1" w:themeShade="BF"/>
        </w:rPr>
        <w:t>Submitted by</w:t>
      </w:r>
    </w:p>
    <w:p w14:paraId="1148F61E" w14:textId="77777777" w:rsidR="00F30F20" w:rsidRDefault="00F30F20" w:rsidP="00F30F20">
      <w:pPr>
        <w:pStyle w:val="Subtitle"/>
        <w:jc w:val="left"/>
        <w:rPr>
          <w:rFonts w:ascii="Bahnschrift SemiBold" w:hAnsi="Bahnschrift SemiBold"/>
          <w:b/>
          <w:bCs/>
          <w:color w:val="007789" w:themeColor="accent1" w:themeShade="BF"/>
        </w:rPr>
      </w:pPr>
    </w:p>
    <w:p w14:paraId="7455F394" w14:textId="3716A91A" w:rsidR="00DA0027" w:rsidRPr="00F30F20" w:rsidRDefault="00F30F20" w:rsidP="00F30F20">
      <w:pPr>
        <w:pStyle w:val="Subtitle"/>
        <w:jc w:val="left"/>
        <w:rPr>
          <w:rFonts w:ascii="Bahnschrift SemiBold" w:hAnsi="Bahnschrift SemiBold"/>
          <w:b/>
          <w:bCs/>
          <w:color w:val="007789" w:themeColor="accent1" w:themeShade="BF"/>
        </w:rPr>
      </w:pPr>
      <w:r w:rsidRPr="00F30F20">
        <w:rPr>
          <w:rFonts w:ascii="Bahnschrift SemiBold" w:hAnsi="Bahnschrift SemiBold"/>
          <w:b/>
          <w:bCs/>
          <w:color w:val="007789" w:themeColor="accent1" w:themeShade="BF"/>
        </w:rPr>
        <w:t>GROUP: 2</w:t>
      </w:r>
    </w:p>
    <w:p w14:paraId="4681D753" w14:textId="2643EB55" w:rsidR="00DA0027" w:rsidRPr="00DA0027" w:rsidRDefault="00DA0027" w:rsidP="009C302A">
      <w:pPr>
        <w:jc w:val="center"/>
        <w:rPr>
          <w:color w:val="007DEB" w:themeColor="background2" w:themeShade="80"/>
        </w:rPr>
      </w:pPr>
    </w:p>
    <w:p w14:paraId="06709353" w14:textId="7D87482A" w:rsidR="009C302A" w:rsidRDefault="009C302A" w:rsidP="009C302A">
      <w:pPr>
        <w:pStyle w:val="Subtitle"/>
        <w:rPr>
          <w:rFonts w:ascii="Bahnschrift SemiBold" w:hAnsi="Bahnschrift SemiBold"/>
          <w:b/>
          <w:bCs/>
          <w:color w:val="007DEB" w:themeColor="background2" w:themeShade="80"/>
        </w:rPr>
      </w:pPr>
    </w:p>
    <w:p w14:paraId="49E87076" w14:textId="77777777" w:rsidR="00F30F20" w:rsidRDefault="00F30F20" w:rsidP="009C302A">
      <w:pPr>
        <w:pStyle w:val="Subtitle"/>
        <w:rPr>
          <w:rFonts w:ascii="Bahnschrift SemiBold" w:hAnsi="Bahnschrift SemiBold"/>
          <w:b/>
          <w:bCs/>
          <w:color w:val="007DEB" w:themeColor="background2" w:themeShade="80"/>
        </w:rPr>
      </w:pPr>
    </w:p>
    <w:p w14:paraId="056356AB" w14:textId="77777777" w:rsidR="009C302A" w:rsidRDefault="009C302A" w:rsidP="009C302A">
      <w:pPr>
        <w:pStyle w:val="Subtitle"/>
        <w:rPr>
          <w:rFonts w:ascii="Bahnschrift SemiBold" w:hAnsi="Bahnschrift SemiBold"/>
          <w:b/>
          <w:bCs/>
          <w:color w:val="007DEB" w:themeColor="background2" w:themeShade="80"/>
        </w:rPr>
      </w:pPr>
    </w:p>
    <w:p w14:paraId="0D3BA40A" w14:textId="27D083F7" w:rsidR="00DA0027" w:rsidRPr="0042261E" w:rsidRDefault="00DA0027" w:rsidP="009C302A">
      <w:pPr>
        <w:pStyle w:val="Subtitle"/>
        <w:rPr>
          <w:rFonts w:ascii="Bahnschrift SemiBold" w:hAnsi="Bahnschrift SemiBold"/>
          <w:b/>
          <w:bCs/>
          <w:color w:val="007789" w:themeColor="accent1" w:themeShade="BF"/>
        </w:rPr>
      </w:pPr>
      <w:r w:rsidRPr="0042261E">
        <w:rPr>
          <w:rFonts w:ascii="Bahnschrift SemiBold" w:hAnsi="Bahnschrift SemiBold"/>
          <w:b/>
          <w:bCs/>
          <w:color w:val="007789" w:themeColor="accent1" w:themeShade="BF"/>
        </w:rPr>
        <w:t>instructed by</w:t>
      </w:r>
    </w:p>
    <w:p w14:paraId="5CB0535E" w14:textId="19BD5A0E" w:rsidR="00DA0027" w:rsidRPr="0042261E" w:rsidRDefault="00DA0027" w:rsidP="00DA0027">
      <w:pPr>
        <w:jc w:val="center"/>
        <w:rPr>
          <w:rFonts w:ascii="Bahnschrift SemiBold" w:hAnsi="Bahnschrift SemiBold"/>
          <w:color w:val="007789" w:themeColor="accent1" w:themeShade="BF"/>
          <w:sz w:val="36"/>
          <w:szCs w:val="36"/>
        </w:rPr>
      </w:pPr>
      <w:r w:rsidRPr="0042261E">
        <w:rPr>
          <w:rFonts w:ascii="Bahnschrift SemiBold" w:hAnsi="Bahnschrift SemiBold"/>
          <w:color w:val="007789" w:themeColor="accent1" w:themeShade="BF"/>
          <w:sz w:val="36"/>
          <w:szCs w:val="36"/>
        </w:rPr>
        <w:t>SIFAT RAHMAN AHONA</w:t>
      </w:r>
    </w:p>
    <w:p w14:paraId="22352478" w14:textId="02F3CF1F" w:rsidR="00C51845" w:rsidRPr="00C51845" w:rsidRDefault="00C51845" w:rsidP="00C51845">
      <w:pPr>
        <w:pStyle w:val="Heading6"/>
        <w:jc w:val="center"/>
        <w:rPr>
          <w:rFonts w:ascii="Bahnschrift SemiBold" w:eastAsiaTheme="minorHAnsi" w:hAnsi="Bahnschrift SemiBold" w:cstheme="minorBidi"/>
          <w:color w:val="000000" w:themeColor="text1"/>
          <w:sz w:val="26"/>
          <w:szCs w:val="26"/>
        </w:rPr>
      </w:pPr>
      <w:r w:rsidRPr="00C51845">
        <w:rPr>
          <w:rFonts w:ascii="Bahnschrift SemiBold" w:eastAsiaTheme="minorHAnsi" w:hAnsi="Bahnschrift SemiBold" w:cstheme="minorBidi"/>
          <w:color w:val="000000" w:themeColor="text1"/>
          <w:sz w:val="26"/>
          <w:szCs w:val="26"/>
        </w:rPr>
        <w:t>Assistant Professor, Computer Science</w:t>
      </w:r>
    </w:p>
    <w:p w14:paraId="54B0DB5C" w14:textId="3C05C144" w:rsidR="009C302A" w:rsidRDefault="00DA0027" w:rsidP="00DA0027">
      <w:pPr>
        <w:jc w:val="center"/>
        <w:rPr>
          <w:rFonts w:ascii="Bahnschrift SemiBold" w:hAnsi="Bahnschrift SemiBold"/>
          <w:color w:val="000000" w:themeColor="text1"/>
          <w:sz w:val="26"/>
          <w:szCs w:val="26"/>
        </w:rPr>
      </w:pPr>
      <w:r w:rsidRPr="00DA0027">
        <w:rPr>
          <w:rFonts w:ascii="Bahnschrift SemiBold" w:hAnsi="Bahnschrift SemiBold"/>
          <w:color w:val="000000" w:themeColor="text1"/>
          <w:sz w:val="26"/>
          <w:szCs w:val="26"/>
        </w:rPr>
        <w:t>AMERICAN INTERNATIONAL UNIVERSITY</w:t>
      </w:r>
      <w:r w:rsidR="009C302A">
        <w:rPr>
          <w:rFonts w:ascii="Bahnschrift SemiBold" w:hAnsi="Bahnschrift SemiBold"/>
          <w:color w:val="000000" w:themeColor="text1"/>
          <w:sz w:val="26"/>
          <w:szCs w:val="26"/>
        </w:rPr>
        <w:t xml:space="preserve"> –</w:t>
      </w:r>
      <w:r w:rsidRPr="00DA0027">
        <w:rPr>
          <w:rFonts w:ascii="Bahnschrift SemiBold" w:hAnsi="Bahnschrift SemiBold"/>
          <w:color w:val="000000" w:themeColor="text1"/>
          <w:sz w:val="26"/>
          <w:szCs w:val="26"/>
        </w:rPr>
        <w:t xml:space="preserve"> BANGLADESH</w:t>
      </w:r>
    </w:p>
    <w:p w14:paraId="003630DC" w14:textId="77777777" w:rsidR="009C302A" w:rsidRDefault="009C302A">
      <w:pPr>
        <w:rPr>
          <w:rFonts w:ascii="Bahnschrift SemiBold" w:hAnsi="Bahnschrift SemiBold"/>
          <w:color w:val="000000" w:themeColor="text1"/>
          <w:sz w:val="26"/>
          <w:szCs w:val="26"/>
        </w:rPr>
      </w:pPr>
      <w:r>
        <w:rPr>
          <w:rFonts w:ascii="Bahnschrift SemiBold" w:hAnsi="Bahnschrift SemiBold"/>
          <w:color w:val="000000" w:themeColor="text1"/>
          <w:sz w:val="26"/>
          <w:szCs w:val="26"/>
        </w:rPr>
        <w:br w:type="page"/>
      </w:r>
    </w:p>
    <w:p w14:paraId="16A7E41D" w14:textId="4ECC21E2" w:rsidR="00DA0027" w:rsidRPr="008837FC" w:rsidRDefault="009C302A" w:rsidP="00626F21">
      <w:pPr>
        <w:pStyle w:val="Title"/>
        <w:rPr>
          <w:rFonts w:ascii="Bahnschrift SemiBold" w:hAnsi="Bahnschrift SemiBold"/>
          <w:sz w:val="36"/>
          <w:szCs w:val="36"/>
        </w:rPr>
      </w:pPr>
      <w:r w:rsidRPr="008837FC">
        <w:rPr>
          <w:rFonts w:ascii="Bahnschrift SemiBold" w:hAnsi="Bahnschrift SemiBold"/>
          <w:sz w:val="36"/>
          <w:szCs w:val="36"/>
        </w:rPr>
        <w:lastRenderedPageBreak/>
        <w:t>TABLE OF CONTENTS</w:t>
      </w:r>
    </w:p>
    <w:p w14:paraId="0AB9D5D7" w14:textId="4071734E" w:rsidR="00037018" w:rsidRPr="0006196C" w:rsidRDefault="00037018" w:rsidP="00626F21">
      <w:pPr>
        <w:pStyle w:val="Subtitle"/>
        <w:jc w:val="left"/>
        <w:rPr>
          <w:rFonts w:ascii="Bahnschrift SemiBold" w:hAnsi="Bahnschrift SemiBold"/>
          <w:color w:val="auto"/>
        </w:rPr>
      </w:pPr>
    </w:p>
    <w:p w14:paraId="5B614EDA" w14:textId="3F1AE107" w:rsidR="00626F21" w:rsidRPr="0006196C" w:rsidRDefault="00626F21" w:rsidP="00626F21">
      <w:pPr>
        <w:pStyle w:val="Subtitle"/>
        <w:jc w:val="left"/>
        <w:rPr>
          <w:rFonts w:ascii="Bahnschrift SemiBold" w:hAnsi="Bahnschrift SemiBold"/>
          <w:color w:val="auto"/>
        </w:rPr>
      </w:pPr>
    </w:p>
    <w:p w14:paraId="0537AF99" w14:textId="77777777" w:rsidR="00626F21" w:rsidRPr="0006196C" w:rsidRDefault="00626F21" w:rsidP="00626F21">
      <w:pPr>
        <w:pStyle w:val="Subtitle"/>
        <w:jc w:val="left"/>
        <w:rPr>
          <w:rFonts w:ascii="Bahnschrift SemiBold" w:hAnsi="Bahnschrift SemiBold"/>
          <w:color w:val="auto"/>
        </w:rPr>
      </w:pPr>
    </w:p>
    <w:tbl>
      <w:tblPr>
        <w:tblStyle w:val="PlainTable4"/>
        <w:tblW w:w="9770" w:type="dxa"/>
        <w:tblLook w:val="04A0" w:firstRow="1" w:lastRow="0" w:firstColumn="1" w:lastColumn="0" w:noHBand="0" w:noVBand="1"/>
      </w:tblPr>
      <w:tblGrid>
        <w:gridCol w:w="8252"/>
        <w:gridCol w:w="1518"/>
      </w:tblGrid>
      <w:tr w:rsidR="0006196C" w:rsidRPr="0006196C" w14:paraId="598038D7" w14:textId="77777777" w:rsidTr="0062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0D15CD4C" w14:textId="68A12851" w:rsidR="00037018" w:rsidRPr="0006196C" w:rsidRDefault="00037018" w:rsidP="00037018">
            <w:pPr>
              <w:pStyle w:val="ListParagraph"/>
              <w:numPr>
                <w:ilvl w:val="0"/>
                <w:numId w:val="4"/>
              </w:numPr>
              <w:rPr>
                <w:rFonts w:ascii="Bahnschrift SemiBold" w:hAnsi="Bahnschrift SemiBold"/>
                <w:color w:val="auto"/>
              </w:rPr>
            </w:pPr>
            <w:r w:rsidRPr="0006196C">
              <w:rPr>
                <w:rFonts w:ascii="Bahnschrift SemiBold" w:hAnsi="Bahnschrift SemiBold"/>
                <w:color w:val="auto"/>
              </w:rPr>
              <w:t>CASE STUDY</w:t>
            </w:r>
          </w:p>
        </w:tc>
        <w:tc>
          <w:tcPr>
            <w:tcW w:w="1518" w:type="dxa"/>
          </w:tcPr>
          <w:p w14:paraId="18719C27" w14:textId="1DE8E494" w:rsidR="00037018" w:rsidRPr="00C51845" w:rsidRDefault="00C51845" w:rsidP="00DA0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auto"/>
              </w:rPr>
            </w:pPr>
            <w:r w:rsidRPr="00C51845">
              <w:rPr>
                <w:rFonts w:ascii="Bahnschrift SemiBold" w:hAnsi="Bahnschrift SemiBold"/>
                <w:color w:val="auto"/>
              </w:rPr>
              <w:t>3</w:t>
            </w:r>
          </w:p>
        </w:tc>
      </w:tr>
      <w:tr w:rsidR="0006196C" w:rsidRPr="0006196C" w14:paraId="0EEB3D12" w14:textId="77777777" w:rsidTr="006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  <w:shd w:val="clear" w:color="auto" w:fill="auto"/>
          </w:tcPr>
          <w:p w14:paraId="2711848C" w14:textId="3419CFF5" w:rsidR="00037018" w:rsidRPr="0006196C" w:rsidRDefault="00037018" w:rsidP="00037018">
            <w:pPr>
              <w:pStyle w:val="ListParagraph"/>
              <w:numPr>
                <w:ilvl w:val="0"/>
                <w:numId w:val="4"/>
              </w:numPr>
              <w:rPr>
                <w:rFonts w:ascii="Bahnschrift SemiBold" w:hAnsi="Bahnschrift SemiBold"/>
                <w:color w:val="auto"/>
              </w:rPr>
            </w:pPr>
            <w:r w:rsidRPr="0006196C">
              <w:rPr>
                <w:rFonts w:ascii="Bahnschrift SemiBold" w:hAnsi="Bahnschrift SemiBold"/>
                <w:color w:val="auto"/>
              </w:rPr>
              <w:t>ER DIAGRAM</w:t>
            </w:r>
          </w:p>
        </w:tc>
        <w:tc>
          <w:tcPr>
            <w:tcW w:w="1518" w:type="dxa"/>
            <w:shd w:val="clear" w:color="auto" w:fill="auto"/>
          </w:tcPr>
          <w:p w14:paraId="6616ACAC" w14:textId="2FB53666" w:rsidR="00037018" w:rsidRPr="00C51845" w:rsidRDefault="00C51845" w:rsidP="00DA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auto"/>
              </w:rPr>
            </w:pPr>
            <w:r w:rsidRPr="00C51845">
              <w:rPr>
                <w:rFonts w:ascii="Bahnschrift SemiBold" w:hAnsi="Bahnschrift SemiBold"/>
                <w:color w:val="auto"/>
              </w:rPr>
              <w:t>4</w:t>
            </w:r>
          </w:p>
        </w:tc>
      </w:tr>
      <w:tr w:rsidR="0006196C" w:rsidRPr="0006196C" w14:paraId="2C9389FB" w14:textId="77777777" w:rsidTr="00626F21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7192954E" w14:textId="7226BA1B" w:rsidR="00037018" w:rsidRPr="0006196C" w:rsidRDefault="00037018" w:rsidP="00037018">
            <w:pPr>
              <w:pStyle w:val="ListParagraph"/>
              <w:numPr>
                <w:ilvl w:val="0"/>
                <w:numId w:val="4"/>
              </w:numPr>
              <w:rPr>
                <w:rFonts w:ascii="Bahnschrift SemiBold" w:hAnsi="Bahnschrift SemiBold"/>
                <w:color w:val="auto"/>
              </w:rPr>
            </w:pPr>
            <w:r w:rsidRPr="0006196C">
              <w:rPr>
                <w:rFonts w:ascii="Bahnschrift SemiBold" w:hAnsi="Bahnschrift SemiBold"/>
                <w:color w:val="auto"/>
              </w:rPr>
              <w:t>NORMALIZATION</w:t>
            </w:r>
          </w:p>
        </w:tc>
        <w:tc>
          <w:tcPr>
            <w:tcW w:w="1518" w:type="dxa"/>
          </w:tcPr>
          <w:p w14:paraId="1F76D344" w14:textId="283A32A5" w:rsidR="00037018" w:rsidRPr="00C51845" w:rsidRDefault="00C51845" w:rsidP="00DA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auto"/>
              </w:rPr>
            </w:pPr>
            <w:r w:rsidRPr="00C51845">
              <w:rPr>
                <w:rFonts w:ascii="Bahnschrift SemiBold" w:hAnsi="Bahnschrift SemiBold"/>
                <w:color w:val="auto"/>
              </w:rPr>
              <w:t>5</w:t>
            </w:r>
          </w:p>
        </w:tc>
      </w:tr>
      <w:tr w:rsidR="0006196C" w:rsidRPr="0006196C" w14:paraId="23EFE042" w14:textId="77777777" w:rsidTr="006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  <w:shd w:val="clear" w:color="auto" w:fill="auto"/>
          </w:tcPr>
          <w:p w14:paraId="33213774" w14:textId="5DE978DF" w:rsidR="00037018" w:rsidRPr="0006196C" w:rsidRDefault="00037018" w:rsidP="00037018">
            <w:pPr>
              <w:pStyle w:val="ListParagraph"/>
              <w:numPr>
                <w:ilvl w:val="0"/>
                <w:numId w:val="4"/>
              </w:numPr>
              <w:rPr>
                <w:rFonts w:ascii="Bahnschrift SemiBold" w:hAnsi="Bahnschrift SemiBold"/>
                <w:color w:val="auto"/>
              </w:rPr>
            </w:pPr>
            <w:r w:rsidRPr="0006196C">
              <w:rPr>
                <w:rFonts w:ascii="Bahnschrift SemiBold" w:hAnsi="Bahnschrift SemiBold"/>
                <w:color w:val="auto"/>
              </w:rPr>
              <w:t>TABLE CREATION</w:t>
            </w:r>
          </w:p>
        </w:tc>
        <w:tc>
          <w:tcPr>
            <w:tcW w:w="1518" w:type="dxa"/>
            <w:shd w:val="clear" w:color="auto" w:fill="auto"/>
          </w:tcPr>
          <w:p w14:paraId="1C592BBE" w14:textId="253B49A4" w:rsidR="00037018" w:rsidRPr="00C51845" w:rsidRDefault="00C51845" w:rsidP="00DA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auto"/>
              </w:rPr>
            </w:pPr>
            <w:r w:rsidRPr="00C51845">
              <w:rPr>
                <w:rFonts w:ascii="Bahnschrift SemiBold" w:hAnsi="Bahnschrift SemiBold"/>
                <w:color w:val="auto"/>
              </w:rPr>
              <w:t>12</w:t>
            </w:r>
          </w:p>
        </w:tc>
      </w:tr>
      <w:tr w:rsidR="0006196C" w:rsidRPr="0006196C" w14:paraId="2CEAFD45" w14:textId="77777777" w:rsidTr="00626F21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447AFB59" w14:textId="0F05EC7E" w:rsidR="00037018" w:rsidRPr="0006196C" w:rsidRDefault="00037018" w:rsidP="00037018">
            <w:pPr>
              <w:pStyle w:val="ListParagraph"/>
              <w:numPr>
                <w:ilvl w:val="0"/>
                <w:numId w:val="4"/>
              </w:numPr>
              <w:rPr>
                <w:rFonts w:ascii="Bahnschrift SemiBold" w:hAnsi="Bahnschrift SemiBold"/>
                <w:color w:val="auto"/>
              </w:rPr>
            </w:pPr>
            <w:r w:rsidRPr="0006196C">
              <w:rPr>
                <w:rFonts w:ascii="Bahnschrift SemiBold" w:hAnsi="Bahnschrift SemiBold"/>
                <w:color w:val="auto"/>
              </w:rPr>
              <w:t>DATA INSERTION</w:t>
            </w:r>
          </w:p>
        </w:tc>
        <w:tc>
          <w:tcPr>
            <w:tcW w:w="1518" w:type="dxa"/>
          </w:tcPr>
          <w:p w14:paraId="3D096817" w14:textId="489242A6" w:rsidR="00037018" w:rsidRPr="00C51845" w:rsidRDefault="00C51845" w:rsidP="00DA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auto"/>
              </w:rPr>
            </w:pPr>
            <w:r w:rsidRPr="00C51845">
              <w:rPr>
                <w:rFonts w:ascii="Bahnschrift SemiBold" w:hAnsi="Bahnschrift SemiBold"/>
                <w:color w:val="auto"/>
              </w:rPr>
              <w:t>21</w:t>
            </w:r>
          </w:p>
        </w:tc>
      </w:tr>
      <w:tr w:rsidR="0006196C" w:rsidRPr="0006196C" w14:paraId="6A89D287" w14:textId="77777777" w:rsidTr="006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  <w:shd w:val="clear" w:color="auto" w:fill="auto"/>
          </w:tcPr>
          <w:p w14:paraId="4E02FB69" w14:textId="433F62B7" w:rsidR="00037018" w:rsidRPr="0006196C" w:rsidRDefault="00037018" w:rsidP="00037018">
            <w:pPr>
              <w:pStyle w:val="ListParagraph"/>
              <w:numPr>
                <w:ilvl w:val="0"/>
                <w:numId w:val="4"/>
              </w:numPr>
              <w:rPr>
                <w:rFonts w:ascii="Bahnschrift SemiBold" w:hAnsi="Bahnschrift SemiBold"/>
                <w:color w:val="auto"/>
              </w:rPr>
            </w:pPr>
            <w:r w:rsidRPr="0006196C">
              <w:rPr>
                <w:rFonts w:ascii="Bahnschrift SemiBold" w:hAnsi="Bahnschrift SemiBold"/>
                <w:color w:val="auto"/>
              </w:rPr>
              <w:t>CONSTRAINTS ADDING</w:t>
            </w:r>
          </w:p>
        </w:tc>
        <w:tc>
          <w:tcPr>
            <w:tcW w:w="1518" w:type="dxa"/>
            <w:shd w:val="clear" w:color="auto" w:fill="auto"/>
          </w:tcPr>
          <w:p w14:paraId="6373BF96" w14:textId="6F32171B" w:rsidR="00037018" w:rsidRPr="00C51845" w:rsidRDefault="00C51845" w:rsidP="00DA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auto"/>
              </w:rPr>
            </w:pPr>
            <w:r w:rsidRPr="00C51845">
              <w:rPr>
                <w:rFonts w:ascii="Bahnschrift SemiBold" w:hAnsi="Bahnschrift SemiBold"/>
                <w:color w:val="auto"/>
              </w:rPr>
              <w:t>33</w:t>
            </w:r>
          </w:p>
        </w:tc>
      </w:tr>
      <w:tr w:rsidR="0006196C" w:rsidRPr="0006196C" w14:paraId="465CF1DD" w14:textId="77777777" w:rsidTr="00626F2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445E7A9B" w14:textId="3DC0BC3B" w:rsidR="00037018" w:rsidRPr="0006196C" w:rsidRDefault="00626F21" w:rsidP="00037018">
            <w:pPr>
              <w:pStyle w:val="ListParagraph"/>
              <w:numPr>
                <w:ilvl w:val="0"/>
                <w:numId w:val="4"/>
              </w:numPr>
              <w:rPr>
                <w:rFonts w:ascii="Bahnschrift SemiBold" w:hAnsi="Bahnschrift SemiBold"/>
                <w:color w:val="auto"/>
              </w:rPr>
            </w:pPr>
            <w:r w:rsidRPr="0006196C">
              <w:rPr>
                <w:rFonts w:ascii="Bahnschrift SemiBold" w:hAnsi="Bahnschrift SemiBold"/>
                <w:color w:val="auto"/>
              </w:rPr>
              <w:t>QUERY WRITING</w:t>
            </w:r>
          </w:p>
        </w:tc>
        <w:tc>
          <w:tcPr>
            <w:tcW w:w="1518" w:type="dxa"/>
          </w:tcPr>
          <w:p w14:paraId="779265EB" w14:textId="78EC392D" w:rsidR="00037018" w:rsidRPr="00C51845" w:rsidRDefault="00C51845" w:rsidP="00DA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auto"/>
              </w:rPr>
            </w:pPr>
            <w:r w:rsidRPr="00C51845">
              <w:rPr>
                <w:rFonts w:ascii="Bahnschrift SemiBold" w:hAnsi="Bahnschrift SemiBold"/>
                <w:color w:val="auto"/>
              </w:rPr>
              <w:t>35</w:t>
            </w:r>
          </w:p>
        </w:tc>
      </w:tr>
    </w:tbl>
    <w:p w14:paraId="51C21E09" w14:textId="45CDBACE" w:rsidR="0006196C" w:rsidRDefault="0006196C" w:rsidP="00037018">
      <w:pPr>
        <w:rPr>
          <w:rFonts w:ascii="Bahnschrift SemiBold" w:hAnsi="Bahnschrift SemiBold"/>
          <w:color w:val="auto"/>
        </w:rPr>
      </w:pPr>
    </w:p>
    <w:p w14:paraId="00844044" w14:textId="77777777" w:rsidR="0006196C" w:rsidRDefault="0006196C">
      <w:pPr>
        <w:rPr>
          <w:rFonts w:ascii="Bahnschrift SemiBold" w:hAnsi="Bahnschrift SemiBold"/>
          <w:color w:val="auto"/>
        </w:rPr>
      </w:pPr>
      <w:r>
        <w:rPr>
          <w:rFonts w:ascii="Bahnschrift SemiBold" w:hAnsi="Bahnschrift SemiBold"/>
          <w:color w:val="auto"/>
        </w:rPr>
        <w:br w:type="page"/>
      </w:r>
    </w:p>
    <w:p w14:paraId="1BF94B62" w14:textId="3F443B89" w:rsidR="00DA0027" w:rsidRPr="008837FC" w:rsidRDefault="0042261E" w:rsidP="0042261E">
      <w:pPr>
        <w:pStyle w:val="Title"/>
        <w:rPr>
          <w:rFonts w:ascii="Bahnschrift SemiBold" w:hAnsi="Bahnschrift SemiBold"/>
          <w:sz w:val="36"/>
          <w:szCs w:val="36"/>
        </w:rPr>
      </w:pPr>
      <w:r w:rsidRPr="008837FC">
        <w:rPr>
          <w:rFonts w:ascii="Bahnschrift SemiBold" w:hAnsi="Bahnschrift SemiBold"/>
          <w:sz w:val="36"/>
          <w:szCs w:val="36"/>
        </w:rPr>
        <w:lastRenderedPageBreak/>
        <w:t>CASE STUDY</w:t>
      </w:r>
    </w:p>
    <w:p w14:paraId="37ACBDBA" w14:textId="78F762EE" w:rsidR="0042261E" w:rsidRDefault="0042261E" w:rsidP="0042261E"/>
    <w:p w14:paraId="4096771D" w14:textId="77777777" w:rsidR="0042261E" w:rsidRPr="0042261E" w:rsidRDefault="0042261E" w:rsidP="0042261E">
      <w:pPr>
        <w:pStyle w:val="Heading1"/>
        <w:rPr>
          <w:rFonts w:ascii="Bahnschrift SemiBold" w:hAnsi="Bahnschrift SemiBold"/>
        </w:rPr>
      </w:pPr>
      <w:r w:rsidRPr="0042261E">
        <w:rPr>
          <w:rFonts w:ascii="Bahnschrift SemiBold" w:hAnsi="Bahnschrift SemiBold"/>
        </w:rPr>
        <w:t xml:space="preserve">Introduction: </w:t>
      </w:r>
    </w:p>
    <w:p w14:paraId="67646EB9" w14:textId="77777777" w:rsidR="0042261E" w:rsidRPr="0042261E" w:rsidRDefault="0042261E" w:rsidP="0042261E">
      <w:pPr>
        <w:rPr>
          <w:rFonts w:ascii="Bahnschrift SemiBold" w:hAnsi="Bahnschrift SemiBold"/>
        </w:rPr>
      </w:pPr>
      <w:r w:rsidRPr="0042261E">
        <w:rPr>
          <w:rFonts w:ascii="Bahnschrift SemiBold" w:hAnsi="Bahnschrift SemiBold"/>
          <w:sz w:val="28"/>
          <w:szCs w:val="28"/>
        </w:rPr>
        <w:t xml:space="preserve"> A method for systematically managing an ice-cream shops daily commodities is called an ice-cream shop management system. This system's primary benefit is that it makes managing the business a lot easier. Reduced manual labor and increased workplace productivity can execute through this management system. The everyday flow of services and orders is aided by this method</w:t>
      </w:r>
      <w:r w:rsidRPr="0042261E">
        <w:rPr>
          <w:rFonts w:ascii="Bahnschrift SemiBold" w:hAnsi="Bahnschrift SemiBold"/>
        </w:rPr>
        <w:t>.</w:t>
      </w:r>
    </w:p>
    <w:p w14:paraId="12F88B39" w14:textId="77777777" w:rsidR="0042261E" w:rsidRPr="0042261E" w:rsidRDefault="0042261E" w:rsidP="0042261E">
      <w:pPr>
        <w:rPr>
          <w:rFonts w:ascii="Bahnschrift SemiBold" w:hAnsi="Bahnschrift SemiBold"/>
        </w:rPr>
      </w:pPr>
    </w:p>
    <w:p w14:paraId="6401BF47" w14:textId="77777777" w:rsidR="0042261E" w:rsidRPr="0042261E" w:rsidRDefault="0042261E" w:rsidP="0042261E">
      <w:pPr>
        <w:pStyle w:val="Heading1"/>
        <w:rPr>
          <w:rFonts w:ascii="Bahnschrift SemiBold" w:hAnsi="Bahnschrift SemiBold"/>
        </w:rPr>
      </w:pPr>
      <w:r w:rsidRPr="0042261E">
        <w:rPr>
          <w:rFonts w:ascii="Bahnschrift SemiBold" w:hAnsi="Bahnschrift SemiBold"/>
        </w:rPr>
        <w:t>Scenario Description:</w:t>
      </w:r>
    </w:p>
    <w:p w14:paraId="32140220" w14:textId="77777777" w:rsidR="0042261E" w:rsidRPr="0042261E" w:rsidRDefault="0042261E" w:rsidP="0042261E">
      <w:pPr>
        <w:rPr>
          <w:rFonts w:ascii="Bahnschrift SemiBold" w:hAnsi="Bahnschrift SemiBold"/>
          <w:sz w:val="26"/>
          <w:szCs w:val="26"/>
        </w:rPr>
      </w:pPr>
      <w:r w:rsidRPr="0042261E">
        <w:rPr>
          <w:rFonts w:ascii="Bahnschrift SemiBold" w:hAnsi="Bahnschrift SemiBold"/>
          <w:sz w:val="26"/>
          <w:szCs w:val="26"/>
        </w:rPr>
        <w:t xml:space="preserve">Ice-cream shop management system offers an efficient working system for the shop. The shop has Menu in their system where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food_name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food_id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Price, and the status of a food is stored. A customer can request menu details. One customer can submit a single order. A customer is identified as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customer_id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customer_name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customer_address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and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contact_number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. However, customers can give ratings on the menu. Rating has unique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rating_id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score, remarks and comment. Orders details are associated with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order_id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order_date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amount,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total_amount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 and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order_details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. When a customer completes an order, then they process their payments like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payment_id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amount,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paid_by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discount, and date. An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ice_cream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 shop management system has many waiters to serve food. The attributes for the waiters are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waiter_id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waiter_name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waiter_address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phone_number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salary, and role. Each order should produce one serve, and each serve is conducted by one waiter. Also, there are some employees to run the shops other commodities. Their attributes are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employee_id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employee_name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employee_address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,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phone_</w:t>
      </w:r>
      <w:proofErr w:type="gramStart"/>
      <w:r w:rsidRPr="0042261E">
        <w:rPr>
          <w:rFonts w:ascii="Bahnschrift SemiBold" w:hAnsi="Bahnschrift SemiBold"/>
          <w:sz w:val="26"/>
          <w:szCs w:val="26"/>
        </w:rPr>
        <w:t>number,salary</w:t>
      </w:r>
      <w:proofErr w:type="spellEnd"/>
      <w:proofErr w:type="gramEnd"/>
      <w:r w:rsidRPr="0042261E">
        <w:rPr>
          <w:rFonts w:ascii="Bahnschrift SemiBold" w:hAnsi="Bahnschrift SemiBold"/>
          <w:sz w:val="26"/>
          <w:szCs w:val="26"/>
        </w:rPr>
        <w:t xml:space="preserve"> and their role. The waiters and employees work under a manager and the managers name, </w:t>
      </w:r>
      <w:proofErr w:type="gramStart"/>
      <w:r w:rsidRPr="0042261E">
        <w:rPr>
          <w:rFonts w:ascii="Bahnschrift SemiBold" w:hAnsi="Bahnschrift SemiBold"/>
          <w:sz w:val="26"/>
          <w:szCs w:val="26"/>
        </w:rPr>
        <w:t xml:space="preserve">address,  </w:t>
      </w:r>
      <w:proofErr w:type="spellStart"/>
      <w:r w:rsidRPr="0042261E">
        <w:rPr>
          <w:rFonts w:ascii="Bahnschrift SemiBold" w:hAnsi="Bahnschrift SemiBold"/>
          <w:sz w:val="26"/>
          <w:szCs w:val="26"/>
        </w:rPr>
        <w:t>phone</w:t>
      </w:r>
      <w:proofErr w:type="gramEnd"/>
      <w:r w:rsidRPr="0042261E">
        <w:rPr>
          <w:rFonts w:ascii="Bahnschrift SemiBold" w:hAnsi="Bahnschrift SemiBold"/>
          <w:sz w:val="26"/>
          <w:szCs w:val="26"/>
        </w:rPr>
        <w:t>_number</w:t>
      </w:r>
      <w:proofErr w:type="spellEnd"/>
      <w:r w:rsidRPr="0042261E">
        <w:rPr>
          <w:rFonts w:ascii="Bahnschrift SemiBold" w:hAnsi="Bahnschrift SemiBold"/>
          <w:sz w:val="26"/>
          <w:szCs w:val="26"/>
        </w:rPr>
        <w:t xml:space="preserve"> and salary is also stored in the system.</w:t>
      </w:r>
    </w:p>
    <w:p w14:paraId="47781086" w14:textId="7BA72A6F" w:rsidR="00C85AA5" w:rsidRPr="008837FC" w:rsidRDefault="00C85AA5" w:rsidP="00C85AA5">
      <w:pPr>
        <w:pStyle w:val="Title"/>
        <w:rPr>
          <w:rFonts w:ascii="Bahnschrift SemiBold" w:hAnsi="Bahnschrift SemiBold"/>
          <w:sz w:val="36"/>
          <w:szCs w:val="36"/>
        </w:rPr>
      </w:pPr>
      <w:r w:rsidRPr="008837FC">
        <w:rPr>
          <w:rFonts w:ascii="Bahnschrift SemiBold" w:hAnsi="Bahnschrift SemiBold"/>
          <w:sz w:val="36"/>
          <w:szCs w:val="36"/>
        </w:rPr>
        <w:lastRenderedPageBreak/>
        <w:t>ER DIAGRAM</w:t>
      </w:r>
    </w:p>
    <w:p w14:paraId="3ABADF27" w14:textId="77777777" w:rsidR="00C85AA5" w:rsidRDefault="00C85AA5" w:rsidP="00C85AA5"/>
    <w:p w14:paraId="05F9AE6B" w14:textId="1F5A348C" w:rsidR="00C85AA5" w:rsidRDefault="00C51845" w:rsidP="00C85AA5">
      <w:r>
        <w:rPr>
          <w:noProof/>
        </w:rPr>
        <w:drawing>
          <wp:inline distT="0" distB="0" distL="0" distR="0" wp14:anchorId="629E9362" wp14:editId="07CDC9D5">
            <wp:extent cx="7993380" cy="5883479"/>
            <wp:effectExtent l="7302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30832" cy="59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BB6A" w14:textId="57A38657" w:rsidR="00C85AA5" w:rsidRPr="008837FC" w:rsidRDefault="00C85AA5" w:rsidP="00C85AA5">
      <w:pPr>
        <w:pStyle w:val="Title"/>
        <w:rPr>
          <w:rFonts w:ascii="Bahnschrift SemiBold" w:hAnsi="Bahnschrift SemiBold"/>
          <w:sz w:val="36"/>
          <w:szCs w:val="36"/>
        </w:rPr>
      </w:pPr>
      <w:r w:rsidRPr="008837FC">
        <w:rPr>
          <w:rFonts w:ascii="Bahnschrift SemiBold" w:hAnsi="Bahnschrift SemiBold"/>
          <w:sz w:val="36"/>
          <w:szCs w:val="36"/>
        </w:rPr>
        <w:br w:type="page"/>
      </w:r>
      <w:r w:rsidRPr="008837FC">
        <w:rPr>
          <w:rFonts w:ascii="Bahnschrift SemiBold" w:hAnsi="Bahnschrift SemiBold"/>
          <w:sz w:val="36"/>
          <w:szCs w:val="36"/>
        </w:rPr>
        <w:lastRenderedPageBreak/>
        <w:t>NORMALIZATION</w:t>
      </w:r>
    </w:p>
    <w:p w14:paraId="37659471" w14:textId="77777777" w:rsidR="00C85AA5" w:rsidRDefault="00C85AA5" w:rsidP="00C85AA5"/>
    <w:p w14:paraId="0D8ED67A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Gets (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Price,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)</w:t>
      </w:r>
    </w:p>
    <w:p w14:paraId="3BC6CE67" w14:textId="77777777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auto"/>
          <w:sz w:val="24"/>
          <w:szCs w:val="24"/>
          <w:u w:val="single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 xml:space="preserve">1NF: </w:t>
      </w: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Multivalued Attribute</w:t>
      </w:r>
    </w:p>
    <w:p w14:paraId="54E91537" w14:textId="77777777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2NF:</w:t>
      </w: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Price</w:t>
      </w:r>
    </w:p>
    <w:p w14:paraId="0CDFC9FB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</w:p>
    <w:p w14:paraId="00546459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CF_id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409A6CB8" w14:textId="77777777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 xml:space="preserve">3NF: </w:t>
      </w: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ab/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There is no Transitive Dependency. </w:t>
      </w:r>
    </w:p>
    <w:p w14:paraId="7F49A622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Price</w:t>
      </w:r>
    </w:p>
    <w:p w14:paraId="47776607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</w:p>
    <w:p w14:paraId="4A92082A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CF_id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5F500321" w14:textId="77777777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  <w:t>TABLE:</w:t>
      </w:r>
    </w:p>
    <w:p w14:paraId="1B94FAF5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Price</w:t>
      </w:r>
    </w:p>
    <w:p w14:paraId="3D6C470C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</w:p>
    <w:p w14:paraId="7DEE5A1E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CF_id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3C042B08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06F3AEBF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Place (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)</w:t>
      </w:r>
    </w:p>
    <w:p w14:paraId="4D838AE3" w14:textId="77777777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 xml:space="preserve">1NF: </w:t>
      </w: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Multivalued Attribute</w:t>
      </w:r>
    </w:p>
    <w:p w14:paraId="4A73F477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2NF: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Amount</w:t>
      </w:r>
    </w:p>
    <w:p w14:paraId="5D765671" w14:textId="77777777" w:rsidR="00C85AA5" w:rsidRPr="00561C1B" w:rsidRDefault="00C85AA5" w:rsidP="00561C1B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Order_id</w:t>
      </w:r>
      <w:proofErr w:type="spellEnd"/>
    </w:p>
    <w:p w14:paraId="1FDF0565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3NF: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  <w:t xml:space="preserve">There is no Transitive Dependency. </w:t>
      </w:r>
    </w:p>
    <w:p w14:paraId="49DEAD16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</w:p>
    <w:p w14:paraId="7EA30413" w14:textId="77777777" w:rsidR="00C85AA5" w:rsidRPr="00561C1B" w:rsidRDefault="00C85AA5" w:rsidP="00561C1B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Order_id</w:t>
      </w:r>
      <w:proofErr w:type="spellEnd"/>
    </w:p>
    <w:p w14:paraId="04CA2BF5" w14:textId="77777777" w:rsidR="00BF7029" w:rsidRDefault="00BF7029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</w:p>
    <w:p w14:paraId="4EE039FF" w14:textId="221E7062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  <w:lastRenderedPageBreak/>
        <w:t>TABLE:</w:t>
      </w:r>
    </w:p>
    <w:p w14:paraId="0B1DD776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</w:p>
    <w:p w14:paraId="12DF8BF5" w14:textId="77777777" w:rsidR="00C85AA5" w:rsidRPr="00561C1B" w:rsidRDefault="00C85AA5" w:rsidP="00561C1B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Order_id</w:t>
      </w:r>
      <w:proofErr w:type="spellEnd"/>
    </w:p>
    <w:p w14:paraId="2508F16D" w14:textId="77777777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auto"/>
          <w:u w:val="single"/>
        </w:rPr>
      </w:pPr>
    </w:p>
    <w:p w14:paraId="632297A5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Serve (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)</w:t>
      </w:r>
    </w:p>
    <w:p w14:paraId="412085DC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1NF: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Multivalued Attribute</w:t>
      </w:r>
    </w:p>
    <w:p w14:paraId="17BC1880" w14:textId="77777777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</w:p>
    <w:p w14:paraId="2604963B" w14:textId="77777777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2NF:</w:t>
      </w: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Waiter_id</w:t>
      </w:r>
      <w:proofErr w:type="spellEnd"/>
    </w:p>
    <w:p w14:paraId="190423F6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</w:p>
    <w:p w14:paraId="4EE455A1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3NF: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  <w:t xml:space="preserve">There is no Transitive Dependency. </w:t>
      </w:r>
    </w:p>
    <w:p w14:paraId="28B5E359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Waiter_id</w:t>
      </w:r>
      <w:proofErr w:type="spellEnd"/>
    </w:p>
    <w:p w14:paraId="64DF8959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</w:p>
    <w:p w14:paraId="6EA50820" w14:textId="77777777" w:rsidR="00C85AA5" w:rsidRPr="00561C1B" w:rsidRDefault="00C85AA5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  <w:t>TABLE:</w:t>
      </w:r>
    </w:p>
    <w:p w14:paraId="4C35A9F0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Waiter_id</w:t>
      </w:r>
      <w:proofErr w:type="spellEnd"/>
    </w:p>
    <w:p w14:paraId="41C52ED5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</w:p>
    <w:p w14:paraId="44A288A1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2A606DDE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Manages (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Manager_id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)</w:t>
      </w:r>
    </w:p>
    <w:p w14:paraId="5063AE45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1NF: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Multivalued Attribute</w:t>
      </w:r>
    </w:p>
    <w:p w14:paraId="1B2177FE" w14:textId="77777777" w:rsidR="00C85AA5" w:rsidRPr="00561C1B" w:rsidRDefault="00C85AA5" w:rsidP="00561C1B">
      <w:pPr>
        <w:ind w:left="720" w:hanging="720"/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2NF: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Manager_id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Manager_id</w:t>
      </w:r>
      <w:proofErr w:type="spellEnd"/>
    </w:p>
    <w:p w14:paraId="6E050677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3NF: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  <w:t xml:space="preserve">There is no Transitive Dependency. 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</w:p>
    <w:p w14:paraId="51D5F01A" w14:textId="77777777" w:rsidR="00C85AA5" w:rsidRPr="00561C1B" w:rsidRDefault="00C85AA5" w:rsidP="00561C1B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lastRenderedPageBreak/>
        <w:t>Manager_id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Manager_contact</w:t>
      </w:r>
      <w:proofErr w:type="spellEnd"/>
    </w:p>
    <w:p w14:paraId="1768EC71" w14:textId="77777777" w:rsidR="00C85AA5" w:rsidRPr="00561C1B" w:rsidRDefault="00C85AA5" w:rsidP="005526C2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Manager_id</w:t>
      </w:r>
      <w:proofErr w:type="spellEnd"/>
    </w:p>
    <w:p w14:paraId="2F435A1B" w14:textId="77777777" w:rsidR="00C85AA5" w:rsidRPr="005526C2" w:rsidRDefault="00C85AA5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  <w:r w:rsidRPr="005526C2"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  <w:t>TABLE:</w:t>
      </w:r>
    </w:p>
    <w:p w14:paraId="45E49A58" w14:textId="77777777" w:rsidR="00C85AA5" w:rsidRPr="00561C1B" w:rsidRDefault="00C85AA5" w:rsidP="005526C2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Manager_id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Manager_contact</w:t>
      </w:r>
      <w:proofErr w:type="spellEnd"/>
    </w:p>
    <w:p w14:paraId="6E020851" w14:textId="77777777" w:rsidR="00C85AA5" w:rsidRPr="00561C1B" w:rsidRDefault="00C85AA5" w:rsidP="005526C2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Manager_id</w:t>
      </w:r>
      <w:proofErr w:type="spellEnd"/>
    </w:p>
    <w:p w14:paraId="5F061046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06AB2938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Takes (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role)</w:t>
      </w:r>
    </w:p>
    <w:p w14:paraId="6F591060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1NF: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Multivalued Attribute</w:t>
      </w:r>
    </w:p>
    <w:p w14:paraId="46D61435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2NF: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Employee_id</w:t>
      </w:r>
      <w:proofErr w:type="spellEnd"/>
    </w:p>
    <w:p w14:paraId="1DD20D4C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</w:t>
      </w:r>
    </w:p>
    <w:p w14:paraId="1E54E07F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3NF: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  <w:t xml:space="preserve">There is no Transitive Dependency. </w:t>
      </w:r>
    </w:p>
    <w:p w14:paraId="39353158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Employee_id</w:t>
      </w:r>
      <w:proofErr w:type="spellEnd"/>
    </w:p>
    <w:p w14:paraId="48B2C234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</w:t>
      </w:r>
    </w:p>
    <w:p w14:paraId="0CD11870" w14:textId="77777777" w:rsidR="00C85AA5" w:rsidRPr="005526C2" w:rsidRDefault="00C85AA5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  <w:r w:rsidRPr="005526C2"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  <w:t>TABLE:</w:t>
      </w:r>
    </w:p>
    <w:p w14:paraId="4CA34878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Employee_id</w:t>
      </w:r>
      <w:proofErr w:type="spellEnd"/>
    </w:p>
    <w:p w14:paraId="2F1FFDE2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</w:t>
      </w:r>
    </w:p>
    <w:p w14:paraId="795B9C38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4A84F75F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Receives (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Date,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role)</w:t>
      </w:r>
    </w:p>
    <w:p w14:paraId="6A12C80F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1NF: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Multivalued Attribute</w:t>
      </w:r>
    </w:p>
    <w:p w14:paraId="6D91CB67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2NF: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Date,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Employee_id</w:t>
      </w:r>
      <w:proofErr w:type="spellEnd"/>
    </w:p>
    <w:p w14:paraId="0D351419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lastRenderedPageBreak/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</w:t>
      </w:r>
    </w:p>
    <w:p w14:paraId="4850C94A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3NF: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  <w:t xml:space="preserve">There is no Transitive Dependency. </w:t>
      </w:r>
    </w:p>
    <w:p w14:paraId="5E46FD4A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Date,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Employee_id</w:t>
      </w:r>
      <w:proofErr w:type="spellEnd"/>
    </w:p>
    <w:p w14:paraId="646FDED1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</w:t>
      </w:r>
    </w:p>
    <w:p w14:paraId="32C3D716" w14:textId="77777777" w:rsidR="00C85AA5" w:rsidRPr="005526C2" w:rsidRDefault="00C85AA5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  <w:r w:rsidRPr="005526C2"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  <w:t>TABLE:</w:t>
      </w:r>
    </w:p>
    <w:p w14:paraId="1E1F34B2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Date</w:t>
      </w:r>
    </w:p>
    <w:p w14:paraId="2E355201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</w:t>
      </w:r>
    </w:p>
    <w:p w14:paraId="4E97B2D3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2CB426EA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Pays (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Date,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)</w:t>
      </w:r>
    </w:p>
    <w:p w14:paraId="1645A5D1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1NF: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Multivalued Attribute</w:t>
      </w:r>
    </w:p>
    <w:p w14:paraId="08F70F5B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2NF: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Date,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0914D407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</w:p>
    <w:p w14:paraId="7F16CC55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3NF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  <w:t xml:space="preserve">There is no Transitive Dependency. </w:t>
      </w:r>
    </w:p>
    <w:p w14:paraId="28A9D723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Date,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16AF0FBE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</w:p>
    <w:p w14:paraId="54FB9E13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53EC25A1" w14:textId="77777777" w:rsidR="00C85AA5" w:rsidRPr="005526C2" w:rsidRDefault="00C85AA5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  <w:r w:rsidRPr="005526C2"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  <w:t>TABLE:</w:t>
      </w:r>
    </w:p>
    <w:p w14:paraId="256C6C74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Date,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4B89653F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</w:p>
    <w:p w14:paraId="70FE0A2F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5CD9A748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Gives (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)</w:t>
      </w:r>
    </w:p>
    <w:p w14:paraId="24F358E3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lastRenderedPageBreak/>
        <w:t>1NF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Multivalued Attribute</w:t>
      </w:r>
    </w:p>
    <w:p w14:paraId="26A5CD3D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2NF: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41BF6FA8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</w:p>
    <w:p w14:paraId="682B5958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3NF: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  <w:t xml:space="preserve">There is no Transitive Dependency. </w:t>
      </w:r>
    </w:p>
    <w:p w14:paraId="620F7296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05ABDABC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</w:p>
    <w:p w14:paraId="2CF3038A" w14:textId="77777777" w:rsidR="00C85AA5" w:rsidRPr="005526C2" w:rsidRDefault="00C85AA5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  <w:r w:rsidRPr="005526C2"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  <w:t>TABLE:</w:t>
      </w:r>
    </w:p>
    <w:p w14:paraId="01DB832D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5D44181B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</w:p>
    <w:p w14:paraId="185DBDF2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5F4CBA3D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Has (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Price,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Score, Remarks, Comment)</w:t>
      </w:r>
    </w:p>
    <w:p w14:paraId="1D91A163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1NF: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  <w:t>No Multivalued Attribute</w:t>
      </w:r>
    </w:p>
    <w:p w14:paraId="76E903AA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2NF: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Price</w:t>
      </w:r>
    </w:p>
    <w:p w14:paraId="643E9381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4FADBAB7" w14:textId="77777777" w:rsidR="00C85AA5" w:rsidRPr="00561C1B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  <w:r w:rsidRPr="00561C1B">
        <w:rPr>
          <w:rFonts w:ascii="Bahnschrift SemiBold" w:hAnsi="Bahnschrift SemiBold" w:cs="Times New Roman"/>
          <w:b/>
          <w:bCs/>
          <w:color w:val="auto"/>
          <w:sz w:val="24"/>
          <w:szCs w:val="24"/>
        </w:rPr>
        <w:t>3NF: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ab/>
        <w:t xml:space="preserve">There is no Transitive Dependency. </w:t>
      </w:r>
    </w:p>
    <w:p w14:paraId="56E0EC2D" w14:textId="77777777" w:rsidR="00C85AA5" w:rsidRPr="00561C1B" w:rsidRDefault="00C85AA5" w:rsidP="00C85AA5">
      <w:pPr>
        <w:ind w:left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Price</w:t>
      </w:r>
    </w:p>
    <w:p w14:paraId="0DD15131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32248C49" w14:textId="77777777" w:rsidR="00C85AA5" w:rsidRPr="005526C2" w:rsidRDefault="00C85AA5" w:rsidP="00C85AA5">
      <w:pPr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</w:pPr>
      <w:r w:rsidRPr="005526C2">
        <w:rPr>
          <w:rFonts w:ascii="Bahnschrift SemiBold" w:hAnsi="Bahnschrift SemiBold" w:cs="Times New Roman"/>
          <w:b/>
          <w:bCs/>
          <w:color w:val="007789"/>
          <w:sz w:val="24"/>
          <w:szCs w:val="24"/>
        </w:rPr>
        <w:t>TABLE:</w:t>
      </w:r>
    </w:p>
    <w:p w14:paraId="3F268AEF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Price</w:t>
      </w:r>
    </w:p>
    <w:p w14:paraId="44ACD86D" w14:textId="77777777" w:rsidR="00C85AA5" w:rsidRPr="00561C1B" w:rsidRDefault="00C85AA5" w:rsidP="00C85AA5">
      <w:pPr>
        <w:ind w:firstLine="720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35F7B320" w14:textId="090F7A8C" w:rsidR="00C85AA5" w:rsidRDefault="00C85AA5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31DD0B0D" w14:textId="07FDC26D" w:rsidR="00F30F20" w:rsidRDefault="00F30F20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2D1874C3" w14:textId="1E443A47" w:rsidR="00F30F20" w:rsidRDefault="00F30F20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3A7C7CAD" w14:textId="54C7CC3E" w:rsidR="00F30F20" w:rsidRDefault="00F30F20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661AE799" w14:textId="3133C6A8" w:rsidR="00F30F20" w:rsidRDefault="00F30F20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2A58DEFE" w14:textId="77777777" w:rsidR="00F30F20" w:rsidRPr="00561C1B" w:rsidRDefault="00F30F20" w:rsidP="00C85AA5">
      <w:pPr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7A9FB12E" w14:textId="77777777" w:rsidR="00C85AA5" w:rsidRPr="005526C2" w:rsidRDefault="00C85AA5" w:rsidP="00C85AA5">
      <w:pPr>
        <w:rPr>
          <w:rFonts w:ascii="Bahnschrift SemiBold" w:hAnsi="Bahnschrift SemiBold"/>
          <w:b/>
          <w:bCs/>
          <w:color w:val="007789"/>
          <w:szCs w:val="28"/>
          <w:u w:val="single"/>
        </w:rPr>
      </w:pPr>
      <w:r w:rsidRPr="005526C2">
        <w:rPr>
          <w:rFonts w:ascii="Bahnschrift SemiBold" w:hAnsi="Bahnschrift SemiBold"/>
          <w:b/>
          <w:bCs/>
          <w:color w:val="007789"/>
          <w:u w:val="single"/>
        </w:rPr>
        <w:lastRenderedPageBreak/>
        <w:t>TOTAL TABLE:</w:t>
      </w:r>
    </w:p>
    <w:p w14:paraId="5B5D3AC1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Price</w:t>
      </w:r>
    </w:p>
    <w:p w14:paraId="22A3E07F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strike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Customer_contact</w:t>
      </w:r>
      <w:proofErr w:type="spellEnd"/>
    </w:p>
    <w:p w14:paraId="03E82E93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CF_id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7D4F66FC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strike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, Amount</w:t>
      </w:r>
    </w:p>
    <w:p w14:paraId="6A2ECA7B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Order_id</w:t>
      </w:r>
      <w:proofErr w:type="spellEnd"/>
    </w:p>
    <w:p w14:paraId="201AB11E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Waiter_id</w:t>
      </w:r>
      <w:proofErr w:type="spellEnd"/>
    </w:p>
    <w:p w14:paraId="3B099CF9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strike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Waiter_salary</w:t>
      </w:r>
      <w:proofErr w:type="spellEnd"/>
    </w:p>
    <w:p w14:paraId="7AD7C476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Manager_id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Manager_contact</w:t>
      </w:r>
      <w:proofErr w:type="spellEnd"/>
    </w:p>
    <w:p w14:paraId="4298D210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Manager_id</w:t>
      </w:r>
      <w:proofErr w:type="spellEnd"/>
    </w:p>
    <w:p w14:paraId="7BBF7891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Employee_id</w:t>
      </w:r>
      <w:proofErr w:type="spellEnd"/>
    </w:p>
    <w:p w14:paraId="7B813AD3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</w:t>
      </w:r>
    </w:p>
    <w:p w14:paraId="27BA9D13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strike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 Amount,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, Date</w:t>
      </w:r>
    </w:p>
    <w:p w14:paraId="3D28B573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strike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Employee_id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, role</w:t>
      </w:r>
    </w:p>
    <w:p w14:paraId="5DC5C48F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Date,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07127C3E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strike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Customer_contact</w:t>
      </w:r>
      <w:proofErr w:type="spellEnd"/>
    </w:p>
    <w:p w14:paraId="6B350547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6C185BD1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strike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Customer_contact</w:t>
      </w:r>
      <w:proofErr w:type="spellEnd"/>
    </w:p>
    <w:p w14:paraId="7D8757D5" w14:textId="77777777" w:rsidR="00C85AA5" w:rsidRPr="00561C1B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strike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strike/>
          <w:color w:val="auto"/>
          <w:sz w:val="24"/>
          <w:szCs w:val="24"/>
        </w:rPr>
        <w:t>, Price</w:t>
      </w:r>
    </w:p>
    <w:p w14:paraId="0A5BC24A" w14:textId="1A1212BF" w:rsidR="00C85AA5" w:rsidRDefault="00C85AA5" w:rsidP="00C85AA5">
      <w:pPr>
        <w:pStyle w:val="ListParagraph"/>
        <w:numPr>
          <w:ilvl w:val="0"/>
          <w:numId w:val="16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4265E1A8" w14:textId="0B3D1396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412523A7" w14:textId="48D5A66B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475E2E2A" w14:textId="031DCC31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292F197E" w14:textId="0EF1B844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6A36C9BD" w14:textId="52E64AF9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67D72133" w14:textId="43218D33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7932B80A" w14:textId="29CB41A8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75A2A4C4" w14:textId="7B97F221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0F30D0CE" w14:textId="5EC72934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19849CD7" w14:textId="0F819BA1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7A3C39D0" w14:textId="7382E7F5" w:rsid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0009848A" w14:textId="77777777" w:rsidR="00F30F20" w:rsidRPr="00F30F20" w:rsidRDefault="00F30F20" w:rsidP="00F30F20">
      <w:p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</w:p>
    <w:p w14:paraId="7D3959DC" w14:textId="77777777" w:rsidR="00C85AA5" w:rsidRPr="005526C2" w:rsidRDefault="00C85AA5" w:rsidP="00C85AA5">
      <w:pPr>
        <w:rPr>
          <w:rFonts w:ascii="Bahnschrift SemiBold" w:hAnsi="Bahnschrift SemiBold"/>
          <w:b/>
          <w:bCs/>
          <w:color w:val="007789"/>
          <w:u w:val="single"/>
        </w:rPr>
      </w:pPr>
      <w:r w:rsidRPr="005526C2">
        <w:rPr>
          <w:rFonts w:ascii="Bahnschrift SemiBold" w:hAnsi="Bahnschrift SemiBold"/>
          <w:b/>
          <w:bCs/>
          <w:color w:val="007789"/>
          <w:u w:val="single"/>
        </w:rPr>
        <w:lastRenderedPageBreak/>
        <w:t>FINAL TABLE:</w:t>
      </w:r>
    </w:p>
    <w:p w14:paraId="1C3949FB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Food_id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Food_status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Price</w:t>
      </w:r>
    </w:p>
    <w:p w14:paraId="5CD7DBCD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b/>
          <w:bCs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CF_id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60183B76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Customer_id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Order_id</w:t>
      </w:r>
      <w:proofErr w:type="spellEnd"/>
    </w:p>
    <w:p w14:paraId="1CADFE9A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Waiter_id</w:t>
      </w:r>
      <w:proofErr w:type="spellEnd"/>
    </w:p>
    <w:p w14:paraId="5A0D2087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Manager_id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Manager_contact</w:t>
      </w:r>
      <w:proofErr w:type="spellEnd"/>
    </w:p>
    <w:p w14:paraId="44A5B8EE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Waiter_id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Waiter_address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Waiter_salary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Manager_id</w:t>
      </w:r>
      <w:proofErr w:type="spellEnd"/>
    </w:p>
    <w:p w14:paraId="24B44CCB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Order_id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Order_date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Employee_id</w:t>
      </w:r>
      <w:proofErr w:type="spellEnd"/>
    </w:p>
    <w:p w14:paraId="33F2C26A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Employee_id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Employee_name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Employee _address,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Employee_contact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Employee_salary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, role</w:t>
      </w:r>
    </w:p>
    <w:p w14:paraId="03193EF8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Payment_id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Amount,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Paid_by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Discount,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Promo_code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, Date,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7A915721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Customer_id</w:t>
      </w:r>
      <w:proofErr w:type="spellEnd"/>
    </w:p>
    <w:p w14:paraId="34C87F2F" w14:textId="77777777" w:rsidR="00C85AA5" w:rsidRPr="00561C1B" w:rsidRDefault="00C85AA5" w:rsidP="00C85AA5">
      <w:pPr>
        <w:pStyle w:val="ListParagraph"/>
        <w:numPr>
          <w:ilvl w:val="0"/>
          <w:numId w:val="17"/>
        </w:numPr>
        <w:spacing w:before="0" w:after="160" w:line="256" w:lineRule="auto"/>
        <w:rPr>
          <w:rFonts w:ascii="Bahnschrift SemiBold" w:hAnsi="Bahnschrift SemiBold" w:cs="Times New Roman"/>
          <w:color w:val="auto"/>
          <w:sz w:val="24"/>
          <w:szCs w:val="24"/>
        </w:rPr>
      </w:pP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Rating_id</w:t>
      </w:r>
      <w:proofErr w:type="spellEnd"/>
      <w:r w:rsidRPr="00561C1B">
        <w:rPr>
          <w:rFonts w:ascii="Bahnschrift SemiBold" w:hAnsi="Bahnschrift SemiBold" w:cs="Times New Roman"/>
          <w:color w:val="auto"/>
          <w:sz w:val="24"/>
          <w:szCs w:val="24"/>
          <w:u w:val="single"/>
        </w:rPr>
        <w:t>,</w:t>
      </w:r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 xml:space="preserve"> Score, Remarks, Comment, </w:t>
      </w:r>
      <w:proofErr w:type="spellStart"/>
      <w:r w:rsidRPr="00561C1B">
        <w:rPr>
          <w:rFonts w:ascii="Bahnschrift SemiBold" w:hAnsi="Bahnschrift SemiBold" w:cs="Times New Roman"/>
          <w:color w:val="auto"/>
          <w:sz w:val="24"/>
          <w:szCs w:val="24"/>
        </w:rPr>
        <w:t>Food_id</w:t>
      </w:r>
      <w:proofErr w:type="spellEnd"/>
    </w:p>
    <w:p w14:paraId="0AC3F1BD" w14:textId="77777777" w:rsidR="00C85AA5" w:rsidRDefault="00C85AA5" w:rsidP="00C85AA5">
      <w:pPr>
        <w:rPr>
          <w:rFonts w:ascii="Times New Roman" w:hAnsi="Times New Roman" w:cs="Times New Roman"/>
          <w:sz w:val="24"/>
          <w:szCs w:val="24"/>
        </w:rPr>
      </w:pPr>
    </w:p>
    <w:p w14:paraId="35E46E87" w14:textId="167527A3" w:rsidR="005526C2" w:rsidRDefault="005526C2" w:rsidP="00C85AA5"/>
    <w:p w14:paraId="3E2B1944" w14:textId="3DE7E9A2" w:rsidR="00C85AA5" w:rsidRDefault="00C85AA5" w:rsidP="00C85AA5"/>
    <w:p w14:paraId="04FACA6A" w14:textId="66301CD4" w:rsidR="005526C2" w:rsidRDefault="005526C2" w:rsidP="00C85AA5"/>
    <w:p w14:paraId="5ECEEB86" w14:textId="77777777" w:rsidR="005526C2" w:rsidRDefault="005526C2">
      <w:r>
        <w:br w:type="page"/>
      </w:r>
    </w:p>
    <w:p w14:paraId="7A1080F4" w14:textId="2A4A6975" w:rsidR="005526C2" w:rsidRPr="008837FC" w:rsidRDefault="005526C2" w:rsidP="005526C2">
      <w:pPr>
        <w:pStyle w:val="Title"/>
        <w:rPr>
          <w:rFonts w:ascii="Bahnschrift SemiBold" w:hAnsi="Bahnschrift SemiBold"/>
          <w:sz w:val="36"/>
          <w:szCs w:val="36"/>
        </w:rPr>
      </w:pPr>
      <w:r w:rsidRPr="008837FC">
        <w:rPr>
          <w:rFonts w:ascii="Bahnschrift SemiBold" w:hAnsi="Bahnschrift SemiBold"/>
          <w:sz w:val="36"/>
          <w:szCs w:val="36"/>
        </w:rPr>
        <w:lastRenderedPageBreak/>
        <w:t>TABLE CREATION</w:t>
      </w:r>
    </w:p>
    <w:p w14:paraId="73AEEC45" w14:textId="496844DB" w:rsidR="009533B4" w:rsidRDefault="009533B4" w:rsidP="005526C2">
      <w:pPr>
        <w:rPr>
          <w:rFonts w:ascii="Bahnschrift SemiBold" w:hAnsi="Bahnschrift SemiBold"/>
          <w:color w:val="007789"/>
          <w:sz w:val="24"/>
          <w:szCs w:val="24"/>
        </w:rPr>
      </w:pPr>
    </w:p>
    <w:p w14:paraId="40264EC4" w14:textId="77777777" w:rsidR="009533B4" w:rsidRDefault="009533B4" w:rsidP="005526C2">
      <w:pPr>
        <w:rPr>
          <w:rFonts w:ascii="Bahnschrift SemiBold" w:hAnsi="Bahnschrift SemiBold"/>
          <w:color w:val="007789"/>
          <w:sz w:val="24"/>
          <w:szCs w:val="24"/>
        </w:rPr>
      </w:pPr>
    </w:p>
    <w:p w14:paraId="75263A5C" w14:textId="77777777" w:rsidR="009533B4" w:rsidRDefault="009533B4" w:rsidP="005526C2">
      <w:pPr>
        <w:rPr>
          <w:rFonts w:ascii="Bahnschrift SemiBold" w:hAnsi="Bahnschrift SemiBold"/>
          <w:color w:val="007789"/>
          <w:sz w:val="24"/>
          <w:szCs w:val="24"/>
        </w:rPr>
      </w:pPr>
    </w:p>
    <w:p w14:paraId="03BC839A" w14:textId="7E666ABF" w:rsidR="005526C2" w:rsidRDefault="008837FC" w:rsidP="005526C2">
      <w:pPr>
        <w:rPr>
          <w:rFonts w:ascii="Bahnschrift SemiBold" w:hAnsi="Bahnschrift SemiBold"/>
          <w:color w:val="007789"/>
          <w:sz w:val="24"/>
          <w:szCs w:val="24"/>
        </w:rPr>
      </w:pPr>
      <w:r w:rsidRPr="008837FC">
        <w:rPr>
          <w:rFonts w:ascii="Bahnschrift SemiBold" w:hAnsi="Bahnschrift SemiBold"/>
          <w:color w:val="007789"/>
          <w:sz w:val="24"/>
          <w:szCs w:val="24"/>
        </w:rPr>
        <w:t>MENU</w:t>
      </w:r>
    </w:p>
    <w:p w14:paraId="3A1A2BEE" w14:textId="77777777" w:rsidR="009533B4" w:rsidRDefault="009533B4" w:rsidP="005526C2">
      <w:pPr>
        <w:rPr>
          <w:rFonts w:ascii="Bahnschrift SemiBold" w:hAnsi="Bahnschrift SemiBold"/>
          <w:color w:val="007789"/>
          <w:sz w:val="24"/>
          <w:szCs w:val="24"/>
        </w:rPr>
      </w:pPr>
    </w:p>
    <w:p w14:paraId="79E1EB76" w14:textId="77777777" w:rsidR="008837FC" w:rsidRPr="008837FC" w:rsidRDefault="008837FC" w:rsidP="008837FC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8837FC">
        <w:rPr>
          <w:rFonts w:ascii="Bahnschrift SemiBold" w:hAnsi="Bahnschrift SemiBold"/>
          <w:color w:val="000000" w:themeColor="text1"/>
        </w:rPr>
        <w:t xml:space="preserve">create table </w:t>
      </w:r>
      <w:proofErr w:type="gramStart"/>
      <w:r w:rsidRPr="008837FC">
        <w:rPr>
          <w:rFonts w:ascii="Bahnschrift SemiBold" w:hAnsi="Bahnschrift SemiBold"/>
          <w:color w:val="000000" w:themeColor="text1"/>
        </w:rPr>
        <w:t>Menu(</w:t>
      </w:r>
      <w:proofErr w:type="spellStart"/>
      <w:proofErr w:type="gramEnd"/>
      <w:r w:rsidRPr="008837FC">
        <w:rPr>
          <w:rFonts w:ascii="Bahnschrift SemiBold" w:hAnsi="Bahnschrift SemiBold"/>
          <w:color w:val="000000" w:themeColor="text1"/>
        </w:rPr>
        <w:t>Food_id</w:t>
      </w:r>
      <w:proofErr w:type="spellEnd"/>
      <w:r w:rsidRPr="008837FC">
        <w:rPr>
          <w:rFonts w:ascii="Bahnschrift SemiBold" w:hAnsi="Bahnschrift SemiBold"/>
          <w:color w:val="000000" w:themeColor="text1"/>
        </w:rPr>
        <w:t xml:space="preserve"> number(10) primary key, </w:t>
      </w:r>
      <w:proofErr w:type="spellStart"/>
      <w:r w:rsidRPr="008837FC">
        <w:rPr>
          <w:rFonts w:ascii="Bahnschrift SemiBold" w:hAnsi="Bahnschrift SemiBold"/>
          <w:color w:val="000000" w:themeColor="text1"/>
        </w:rPr>
        <w:t>Food_name</w:t>
      </w:r>
      <w:proofErr w:type="spellEnd"/>
      <w:r w:rsidRPr="008837FC">
        <w:rPr>
          <w:rFonts w:ascii="Bahnschrift SemiBold" w:hAnsi="Bahnschrift SemiBold"/>
          <w:color w:val="000000" w:themeColor="text1"/>
        </w:rPr>
        <w:t xml:space="preserve"> varchar2(40), </w:t>
      </w:r>
      <w:proofErr w:type="spellStart"/>
      <w:r w:rsidRPr="008837FC">
        <w:rPr>
          <w:rFonts w:ascii="Bahnschrift SemiBold" w:hAnsi="Bahnschrift SemiBold"/>
          <w:color w:val="000000" w:themeColor="text1"/>
        </w:rPr>
        <w:t>Food_status</w:t>
      </w:r>
      <w:proofErr w:type="spellEnd"/>
      <w:r w:rsidRPr="008837FC">
        <w:rPr>
          <w:rFonts w:ascii="Bahnschrift SemiBold" w:hAnsi="Bahnschrift SemiBold"/>
          <w:color w:val="000000" w:themeColor="text1"/>
        </w:rPr>
        <w:t xml:space="preserve"> varchar2(20), Price number(10))</w:t>
      </w:r>
    </w:p>
    <w:p w14:paraId="54044663" w14:textId="77777777" w:rsidR="008837FC" w:rsidRPr="008837FC" w:rsidRDefault="008837FC" w:rsidP="008837FC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8837FC">
        <w:rPr>
          <w:rFonts w:ascii="Bahnschrift SemiBold" w:hAnsi="Bahnschrift SemiBold"/>
          <w:color w:val="000000" w:themeColor="text1"/>
        </w:rPr>
        <w:t xml:space="preserve">create sequence </w:t>
      </w:r>
      <w:proofErr w:type="spellStart"/>
      <w:r w:rsidRPr="008837FC">
        <w:rPr>
          <w:rFonts w:ascii="Bahnschrift SemiBold" w:hAnsi="Bahnschrift SemiBold"/>
          <w:color w:val="000000" w:themeColor="text1"/>
        </w:rPr>
        <w:t>menuseq</w:t>
      </w:r>
      <w:proofErr w:type="spellEnd"/>
    </w:p>
    <w:p w14:paraId="430D2AFE" w14:textId="77777777" w:rsidR="008837FC" w:rsidRPr="008837FC" w:rsidRDefault="008837FC" w:rsidP="008837FC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8837FC">
        <w:rPr>
          <w:rFonts w:ascii="Bahnschrift SemiBold" w:hAnsi="Bahnschrift SemiBold"/>
          <w:color w:val="000000" w:themeColor="text1"/>
        </w:rPr>
        <w:t>start with 1</w:t>
      </w:r>
    </w:p>
    <w:p w14:paraId="6B3722BE" w14:textId="77777777" w:rsidR="008837FC" w:rsidRPr="008837FC" w:rsidRDefault="008837FC" w:rsidP="008837FC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8837FC">
        <w:rPr>
          <w:rFonts w:ascii="Bahnschrift SemiBold" w:hAnsi="Bahnschrift SemiBold"/>
          <w:color w:val="000000" w:themeColor="text1"/>
        </w:rPr>
        <w:t>increment by 1</w:t>
      </w:r>
    </w:p>
    <w:p w14:paraId="3D3CD660" w14:textId="77777777" w:rsidR="008837FC" w:rsidRPr="008837FC" w:rsidRDefault="008837FC" w:rsidP="008837FC">
      <w:pPr>
        <w:spacing w:line="240" w:lineRule="auto"/>
        <w:rPr>
          <w:rFonts w:ascii="Bahnschrift SemiBold" w:hAnsi="Bahnschrift SemiBold"/>
          <w:color w:val="000000" w:themeColor="text1"/>
        </w:rPr>
      </w:pPr>
      <w:proofErr w:type="spellStart"/>
      <w:r w:rsidRPr="008837FC">
        <w:rPr>
          <w:rFonts w:ascii="Bahnschrift SemiBold" w:hAnsi="Bahnschrift SemiBold"/>
          <w:color w:val="000000" w:themeColor="text1"/>
        </w:rPr>
        <w:t>maxvalue</w:t>
      </w:r>
      <w:proofErr w:type="spellEnd"/>
      <w:r w:rsidRPr="008837FC">
        <w:rPr>
          <w:rFonts w:ascii="Bahnschrift SemiBold" w:hAnsi="Bahnschrift SemiBold"/>
          <w:color w:val="000000" w:themeColor="text1"/>
        </w:rPr>
        <w:t xml:space="preserve"> 500</w:t>
      </w:r>
    </w:p>
    <w:p w14:paraId="61F8E462" w14:textId="77777777" w:rsidR="008837FC" w:rsidRPr="008837FC" w:rsidRDefault="008837FC" w:rsidP="008837FC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8837FC">
        <w:rPr>
          <w:rFonts w:ascii="Bahnschrift SemiBold" w:hAnsi="Bahnschrift SemiBold"/>
          <w:color w:val="000000" w:themeColor="text1"/>
        </w:rPr>
        <w:t>NOCACHE</w:t>
      </w:r>
    </w:p>
    <w:p w14:paraId="67D8F774" w14:textId="77777777" w:rsidR="009533B4" w:rsidRDefault="008837FC" w:rsidP="008837FC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8837FC">
        <w:rPr>
          <w:rFonts w:ascii="Bahnschrift SemiBold" w:hAnsi="Bahnschrift SemiBold"/>
          <w:color w:val="000000" w:themeColor="text1"/>
        </w:rPr>
        <w:t>NOCYCLE</w:t>
      </w:r>
    </w:p>
    <w:p w14:paraId="753CCEFA" w14:textId="77777777" w:rsidR="009533B4" w:rsidRDefault="009533B4" w:rsidP="008837FC">
      <w:pPr>
        <w:spacing w:line="240" w:lineRule="auto"/>
        <w:rPr>
          <w:rFonts w:ascii="Bahnschrift SemiBold" w:hAnsi="Bahnschrift SemiBold"/>
          <w:color w:val="000000" w:themeColor="text1"/>
        </w:rPr>
      </w:pPr>
    </w:p>
    <w:p w14:paraId="245E76B2" w14:textId="38DD53B1" w:rsidR="008837FC" w:rsidRPr="008837FC" w:rsidRDefault="009533B4" w:rsidP="008837FC">
      <w:pPr>
        <w:spacing w:line="240" w:lineRule="auto"/>
        <w:rPr>
          <w:rFonts w:ascii="Bahnschrift SemiBold" w:hAnsi="Bahnschrift SemiBold"/>
          <w:color w:val="000000" w:themeColor="text1"/>
        </w:rPr>
      </w:pPr>
      <w:r>
        <w:rPr>
          <w:rFonts w:ascii="Bahnschrift SemiBold" w:hAnsi="Bahnschrift SemiBold"/>
          <w:noProof/>
          <w:color w:val="000000" w:themeColor="text1"/>
        </w:rPr>
        <w:drawing>
          <wp:inline distT="0" distB="0" distL="0" distR="0" wp14:anchorId="4D3BCA66" wp14:editId="212A80D8">
            <wp:extent cx="602843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259" cy="14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D10" w14:textId="5BCC816C" w:rsidR="009533B4" w:rsidRDefault="009533B4" w:rsidP="005526C2">
      <w:pPr>
        <w:rPr>
          <w:rFonts w:ascii="Bahnschrift SemiBold" w:hAnsi="Bahnschrift SemiBold"/>
          <w:color w:val="007789"/>
          <w:sz w:val="32"/>
          <w:szCs w:val="32"/>
        </w:rPr>
      </w:pPr>
    </w:p>
    <w:p w14:paraId="4F8DE519" w14:textId="77777777" w:rsidR="009533B4" w:rsidRDefault="009533B4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5CFECC93" w14:textId="53980E18" w:rsidR="009533B4" w:rsidRDefault="009533B4" w:rsidP="009533B4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CUSTOMER</w:t>
      </w:r>
    </w:p>
    <w:p w14:paraId="35FB02C9" w14:textId="77777777" w:rsidR="009533B4" w:rsidRDefault="009533B4" w:rsidP="009533B4">
      <w:pPr>
        <w:rPr>
          <w:rFonts w:ascii="Bahnschrift SemiBold" w:hAnsi="Bahnschrift SemiBold"/>
          <w:color w:val="007789"/>
          <w:sz w:val="24"/>
          <w:szCs w:val="24"/>
        </w:rPr>
      </w:pPr>
    </w:p>
    <w:p w14:paraId="10923349" w14:textId="77777777" w:rsidR="009533B4" w:rsidRPr="009533B4" w:rsidRDefault="009533B4" w:rsidP="009533B4">
      <w:pPr>
        <w:rPr>
          <w:rFonts w:ascii="Bahnschrift SemiBold" w:hAnsi="Bahnschrift SemiBold"/>
          <w:color w:val="000000" w:themeColor="text1"/>
        </w:rPr>
      </w:pPr>
      <w:r w:rsidRPr="009533B4">
        <w:rPr>
          <w:rFonts w:ascii="Bahnschrift SemiBold" w:hAnsi="Bahnschrift SemiBold"/>
          <w:color w:val="000000" w:themeColor="text1"/>
        </w:rPr>
        <w:t xml:space="preserve">create table </w:t>
      </w:r>
      <w:proofErr w:type="gramStart"/>
      <w:r w:rsidRPr="009533B4">
        <w:rPr>
          <w:rFonts w:ascii="Bahnschrift SemiBold" w:hAnsi="Bahnschrift SemiBold"/>
          <w:color w:val="000000" w:themeColor="text1"/>
        </w:rPr>
        <w:t>Customer(</w:t>
      </w:r>
      <w:proofErr w:type="spellStart"/>
      <w:proofErr w:type="gramEnd"/>
      <w:r w:rsidRPr="009533B4">
        <w:rPr>
          <w:rFonts w:ascii="Bahnschrift SemiBold" w:hAnsi="Bahnschrift SemiBold"/>
          <w:color w:val="000000" w:themeColor="text1"/>
        </w:rPr>
        <w:t>Customer_id</w:t>
      </w:r>
      <w:proofErr w:type="spellEnd"/>
      <w:r w:rsidRPr="009533B4">
        <w:rPr>
          <w:rFonts w:ascii="Bahnschrift SemiBold" w:hAnsi="Bahnschrift SemiBold"/>
          <w:color w:val="000000" w:themeColor="text1"/>
        </w:rPr>
        <w:t xml:space="preserve"> number(10) primary key, </w:t>
      </w:r>
      <w:proofErr w:type="spellStart"/>
      <w:r w:rsidRPr="009533B4">
        <w:rPr>
          <w:rFonts w:ascii="Bahnschrift SemiBold" w:hAnsi="Bahnschrift SemiBold"/>
          <w:color w:val="000000" w:themeColor="text1"/>
        </w:rPr>
        <w:t>Customer_name</w:t>
      </w:r>
      <w:proofErr w:type="spellEnd"/>
      <w:r w:rsidRPr="009533B4">
        <w:rPr>
          <w:rFonts w:ascii="Bahnschrift SemiBold" w:hAnsi="Bahnschrift SemiBold"/>
          <w:color w:val="000000" w:themeColor="text1"/>
        </w:rPr>
        <w:t xml:space="preserve"> varchar2(40), </w:t>
      </w:r>
      <w:proofErr w:type="spellStart"/>
      <w:r w:rsidRPr="009533B4">
        <w:rPr>
          <w:rFonts w:ascii="Bahnschrift SemiBold" w:hAnsi="Bahnschrift SemiBold"/>
          <w:color w:val="000000" w:themeColor="text1"/>
        </w:rPr>
        <w:t>Customer_address</w:t>
      </w:r>
      <w:proofErr w:type="spellEnd"/>
      <w:r w:rsidRPr="009533B4">
        <w:rPr>
          <w:rFonts w:ascii="Bahnschrift SemiBold" w:hAnsi="Bahnschrift SemiBold"/>
          <w:color w:val="000000" w:themeColor="text1"/>
        </w:rPr>
        <w:t xml:space="preserve"> varchar2(50), </w:t>
      </w:r>
      <w:proofErr w:type="spellStart"/>
      <w:r w:rsidRPr="009533B4">
        <w:rPr>
          <w:rFonts w:ascii="Bahnschrift SemiBold" w:hAnsi="Bahnschrift SemiBold"/>
          <w:color w:val="000000" w:themeColor="text1"/>
        </w:rPr>
        <w:t>Customer_contact</w:t>
      </w:r>
      <w:proofErr w:type="spellEnd"/>
      <w:r w:rsidRPr="009533B4">
        <w:rPr>
          <w:rFonts w:ascii="Bahnschrift SemiBold" w:hAnsi="Bahnschrift SemiBold"/>
          <w:color w:val="000000" w:themeColor="text1"/>
        </w:rPr>
        <w:t xml:space="preserve"> number(20), </w:t>
      </w:r>
      <w:proofErr w:type="spellStart"/>
      <w:r w:rsidRPr="009533B4">
        <w:rPr>
          <w:rFonts w:ascii="Bahnschrift SemiBold" w:hAnsi="Bahnschrift SemiBold"/>
          <w:color w:val="000000" w:themeColor="text1"/>
        </w:rPr>
        <w:t>Order_id</w:t>
      </w:r>
      <w:proofErr w:type="spellEnd"/>
      <w:r w:rsidRPr="009533B4">
        <w:rPr>
          <w:rFonts w:ascii="Bahnschrift SemiBold" w:hAnsi="Bahnschrift SemiBold"/>
          <w:color w:val="000000" w:themeColor="text1"/>
        </w:rPr>
        <w:t xml:space="preserve"> number(10))</w:t>
      </w:r>
    </w:p>
    <w:p w14:paraId="7FAD3E81" w14:textId="77777777" w:rsidR="009533B4" w:rsidRPr="009533B4" w:rsidRDefault="009533B4" w:rsidP="009533B4">
      <w:pPr>
        <w:rPr>
          <w:rFonts w:ascii="Bahnschrift SemiBold" w:hAnsi="Bahnschrift SemiBold"/>
          <w:color w:val="000000" w:themeColor="text1"/>
        </w:rPr>
      </w:pPr>
      <w:r w:rsidRPr="009533B4">
        <w:rPr>
          <w:rFonts w:ascii="Bahnschrift SemiBold" w:hAnsi="Bahnschrift SemiBold"/>
          <w:color w:val="000000" w:themeColor="text1"/>
        </w:rPr>
        <w:t xml:space="preserve">create sequence </w:t>
      </w:r>
      <w:proofErr w:type="spellStart"/>
      <w:r w:rsidRPr="009533B4">
        <w:rPr>
          <w:rFonts w:ascii="Bahnschrift SemiBold" w:hAnsi="Bahnschrift SemiBold"/>
          <w:color w:val="000000" w:themeColor="text1"/>
        </w:rPr>
        <w:t>customerseq</w:t>
      </w:r>
      <w:proofErr w:type="spellEnd"/>
    </w:p>
    <w:p w14:paraId="3443D67F" w14:textId="77777777" w:rsidR="009533B4" w:rsidRPr="009533B4" w:rsidRDefault="009533B4" w:rsidP="009533B4">
      <w:pPr>
        <w:rPr>
          <w:rFonts w:ascii="Bahnschrift SemiBold" w:hAnsi="Bahnschrift SemiBold"/>
          <w:color w:val="000000" w:themeColor="text1"/>
        </w:rPr>
      </w:pPr>
      <w:r w:rsidRPr="009533B4">
        <w:rPr>
          <w:rFonts w:ascii="Bahnschrift SemiBold" w:hAnsi="Bahnschrift SemiBold"/>
          <w:color w:val="000000" w:themeColor="text1"/>
        </w:rPr>
        <w:t>start with 1</w:t>
      </w:r>
    </w:p>
    <w:p w14:paraId="298894E3" w14:textId="77777777" w:rsidR="009533B4" w:rsidRPr="009533B4" w:rsidRDefault="009533B4" w:rsidP="009533B4">
      <w:pPr>
        <w:rPr>
          <w:rFonts w:ascii="Bahnschrift SemiBold" w:hAnsi="Bahnschrift SemiBold"/>
          <w:color w:val="000000" w:themeColor="text1"/>
        </w:rPr>
      </w:pPr>
      <w:r w:rsidRPr="009533B4">
        <w:rPr>
          <w:rFonts w:ascii="Bahnschrift SemiBold" w:hAnsi="Bahnschrift SemiBold"/>
          <w:color w:val="000000" w:themeColor="text1"/>
        </w:rPr>
        <w:t>increment by 1</w:t>
      </w:r>
    </w:p>
    <w:p w14:paraId="77C49EA1" w14:textId="77777777" w:rsidR="009533B4" w:rsidRPr="009533B4" w:rsidRDefault="009533B4" w:rsidP="009533B4">
      <w:pPr>
        <w:rPr>
          <w:rFonts w:ascii="Bahnschrift SemiBold" w:hAnsi="Bahnschrift SemiBold"/>
          <w:color w:val="000000" w:themeColor="text1"/>
        </w:rPr>
      </w:pPr>
      <w:proofErr w:type="spellStart"/>
      <w:r w:rsidRPr="009533B4">
        <w:rPr>
          <w:rFonts w:ascii="Bahnschrift SemiBold" w:hAnsi="Bahnschrift SemiBold"/>
          <w:color w:val="000000" w:themeColor="text1"/>
        </w:rPr>
        <w:t>maxvalue</w:t>
      </w:r>
      <w:proofErr w:type="spellEnd"/>
      <w:r w:rsidRPr="009533B4">
        <w:rPr>
          <w:rFonts w:ascii="Bahnschrift SemiBold" w:hAnsi="Bahnschrift SemiBold"/>
          <w:color w:val="000000" w:themeColor="text1"/>
        </w:rPr>
        <w:t xml:space="preserve"> 500</w:t>
      </w:r>
    </w:p>
    <w:p w14:paraId="4D068258" w14:textId="77777777" w:rsidR="009533B4" w:rsidRPr="009533B4" w:rsidRDefault="009533B4" w:rsidP="009533B4">
      <w:pPr>
        <w:rPr>
          <w:rFonts w:ascii="Bahnschrift SemiBold" w:hAnsi="Bahnschrift SemiBold"/>
          <w:color w:val="000000" w:themeColor="text1"/>
        </w:rPr>
      </w:pPr>
      <w:r w:rsidRPr="009533B4">
        <w:rPr>
          <w:rFonts w:ascii="Bahnschrift SemiBold" w:hAnsi="Bahnschrift SemiBold"/>
          <w:color w:val="000000" w:themeColor="text1"/>
        </w:rPr>
        <w:t>NOCACHE</w:t>
      </w:r>
    </w:p>
    <w:p w14:paraId="33C65C37" w14:textId="208FEF43" w:rsidR="008837FC" w:rsidRDefault="009533B4" w:rsidP="009533B4">
      <w:pPr>
        <w:rPr>
          <w:rFonts w:ascii="Bahnschrift SemiBold" w:hAnsi="Bahnschrift SemiBold"/>
          <w:color w:val="000000" w:themeColor="text1"/>
        </w:rPr>
      </w:pPr>
      <w:r w:rsidRPr="009533B4">
        <w:rPr>
          <w:rFonts w:ascii="Bahnschrift SemiBold" w:hAnsi="Bahnschrift SemiBold"/>
          <w:color w:val="000000" w:themeColor="text1"/>
        </w:rPr>
        <w:t>NOCYCLE</w:t>
      </w:r>
    </w:p>
    <w:p w14:paraId="4CDAA6FE" w14:textId="77777777" w:rsidR="009533B4" w:rsidRDefault="009533B4" w:rsidP="009533B4">
      <w:pPr>
        <w:rPr>
          <w:rFonts w:ascii="Bahnschrift SemiBold" w:hAnsi="Bahnschrift SemiBold"/>
          <w:color w:val="000000" w:themeColor="text1"/>
        </w:rPr>
      </w:pPr>
    </w:p>
    <w:p w14:paraId="6F67632F" w14:textId="3FA7F182" w:rsidR="00994931" w:rsidRDefault="009533B4" w:rsidP="009533B4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6A93794B" wp14:editId="442C1C97">
            <wp:extent cx="5927224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59" cy="14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ECEF" w14:textId="77777777" w:rsidR="00994931" w:rsidRDefault="00994931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7A3C018C" w14:textId="6D47B742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MANAGER</w:t>
      </w:r>
    </w:p>
    <w:p w14:paraId="6B144614" w14:textId="77777777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</w:p>
    <w:p w14:paraId="5212657E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 xml:space="preserve">create table </w:t>
      </w:r>
      <w:proofErr w:type="gramStart"/>
      <w:r w:rsidRPr="00994931">
        <w:rPr>
          <w:rFonts w:ascii="Bahnschrift SemiBold" w:hAnsi="Bahnschrift SemiBold"/>
          <w:color w:val="000000" w:themeColor="text1"/>
        </w:rPr>
        <w:t>Manager(</w:t>
      </w:r>
      <w:proofErr w:type="spellStart"/>
      <w:proofErr w:type="gramEnd"/>
      <w:r w:rsidRPr="00994931">
        <w:rPr>
          <w:rFonts w:ascii="Bahnschrift SemiBold" w:hAnsi="Bahnschrift SemiBold"/>
          <w:color w:val="000000" w:themeColor="text1"/>
        </w:rPr>
        <w:t>Manager_id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number(10) primary key,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Manager_name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varchar2(30),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Manager_address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varchar2(50),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Manager_salary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number(10),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Manager_contact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number(20))</w:t>
      </w:r>
    </w:p>
    <w:p w14:paraId="26CC6499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</w:p>
    <w:p w14:paraId="0A3C028C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 xml:space="preserve">create sequence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managerseq</w:t>
      </w:r>
      <w:proofErr w:type="spellEnd"/>
    </w:p>
    <w:p w14:paraId="3B3A7AD8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start with 1</w:t>
      </w:r>
    </w:p>
    <w:p w14:paraId="4D877CF8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increment by 1</w:t>
      </w:r>
    </w:p>
    <w:p w14:paraId="61D22164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proofErr w:type="spellStart"/>
      <w:r w:rsidRPr="00994931">
        <w:rPr>
          <w:rFonts w:ascii="Bahnschrift SemiBold" w:hAnsi="Bahnschrift SemiBold"/>
          <w:color w:val="000000" w:themeColor="text1"/>
        </w:rPr>
        <w:t>maxvalue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500</w:t>
      </w:r>
    </w:p>
    <w:p w14:paraId="5557D75D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NOCACHE</w:t>
      </w:r>
    </w:p>
    <w:p w14:paraId="67007ECB" w14:textId="77777777" w:rsid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NOCYCLE</w:t>
      </w:r>
    </w:p>
    <w:p w14:paraId="2756AA93" w14:textId="77777777" w:rsidR="00994931" w:rsidRDefault="00994931" w:rsidP="00994931">
      <w:pPr>
        <w:rPr>
          <w:rFonts w:ascii="Bahnschrift SemiBold" w:hAnsi="Bahnschrift SemiBold"/>
          <w:color w:val="000000" w:themeColor="text1"/>
        </w:rPr>
      </w:pPr>
    </w:p>
    <w:p w14:paraId="582EE9A6" w14:textId="583C98A0" w:rsidR="00994931" w:rsidRDefault="00994931" w:rsidP="00994931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27B81F26" wp14:editId="3DD70F62">
            <wp:extent cx="5790311" cy="13792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57" cy="13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28B21FFF" w14:textId="59AAE8C7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EMPLOYEE</w:t>
      </w:r>
    </w:p>
    <w:p w14:paraId="54823D99" w14:textId="77777777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</w:p>
    <w:p w14:paraId="2265459E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 xml:space="preserve">create table </w:t>
      </w:r>
      <w:proofErr w:type="gramStart"/>
      <w:r w:rsidRPr="00994931">
        <w:rPr>
          <w:rFonts w:ascii="Bahnschrift SemiBold" w:hAnsi="Bahnschrift SemiBold"/>
          <w:color w:val="000000" w:themeColor="text1"/>
        </w:rPr>
        <w:t>Employee(</w:t>
      </w:r>
      <w:proofErr w:type="spellStart"/>
      <w:proofErr w:type="gramEnd"/>
      <w:r w:rsidRPr="00994931">
        <w:rPr>
          <w:rFonts w:ascii="Bahnschrift SemiBold" w:hAnsi="Bahnschrift SemiBold"/>
          <w:color w:val="000000" w:themeColor="text1"/>
        </w:rPr>
        <w:t>Employee_id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number(10) primary key,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Employee_name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varchar2(30),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Employee_address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varchar2(50),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Employee_contact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number(20),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Employee_salary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number(10), role varchar2(20))</w:t>
      </w:r>
    </w:p>
    <w:p w14:paraId="222C958B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</w:p>
    <w:p w14:paraId="2371B27D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 xml:space="preserve">create sequence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employeeseq</w:t>
      </w:r>
      <w:proofErr w:type="spellEnd"/>
    </w:p>
    <w:p w14:paraId="5BD939B4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start with 1</w:t>
      </w:r>
    </w:p>
    <w:p w14:paraId="3787957E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increment by 1</w:t>
      </w:r>
    </w:p>
    <w:p w14:paraId="677EDA36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proofErr w:type="spellStart"/>
      <w:r w:rsidRPr="00994931">
        <w:rPr>
          <w:rFonts w:ascii="Bahnschrift SemiBold" w:hAnsi="Bahnschrift SemiBold"/>
          <w:color w:val="000000" w:themeColor="text1"/>
        </w:rPr>
        <w:t>maxvalue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500</w:t>
      </w:r>
    </w:p>
    <w:p w14:paraId="088648D9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NOCACHE</w:t>
      </w:r>
    </w:p>
    <w:p w14:paraId="0BE6F710" w14:textId="22A570A5" w:rsid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NOCYCLE</w:t>
      </w:r>
    </w:p>
    <w:p w14:paraId="36A0CD52" w14:textId="0CB0F3C3" w:rsidR="00994931" w:rsidRDefault="00994931" w:rsidP="00994931">
      <w:pPr>
        <w:rPr>
          <w:rFonts w:ascii="Bahnschrift SemiBold" w:hAnsi="Bahnschrift SemiBold"/>
          <w:color w:val="000000" w:themeColor="text1"/>
        </w:rPr>
      </w:pPr>
    </w:p>
    <w:p w14:paraId="7B842EAB" w14:textId="13E4FF41" w:rsidR="00994931" w:rsidRDefault="00994931" w:rsidP="00994931">
      <w:pPr>
        <w:rPr>
          <w:rFonts w:ascii="Bahnschrift SemiBold" w:hAnsi="Bahnschrift SemiBold"/>
          <w:color w:val="000000" w:themeColor="text1"/>
        </w:rPr>
      </w:pPr>
      <w:r>
        <w:rPr>
          <w:rFonts w:ascii="Bahnschrift SemiBold" w:hAnsi="Bahnschrift SemiBold"/>
          <w:noProof/>
          <w:color w:val="000000" w:themeColor="text1"/>
        </w:rPr>
        <w:drawing>
          <wp:inline distT="0" distB="0" distL="0" distR="0" wp14:anchorId="5321179C" wp14:editId="39412D5D">
            <wp:extent cx="5724939" cy="15392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06" cy="15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A02D" w14:textId="47EB90B3" w:rsidR="00994931" w:rsidRDefault="00994931" w:rsidP="009533B4">
      <w:pPr>
        <w:rPr>
          <w:rFonts w:ascii="Bahnschrift SemiBold" w:hAnsi="Bahnschrift SemiBold"/>
          <w:color w:val="007789"/>
          <w:sz w:val="32"/>
          <w:szCs w:val="32"/>
        </w:rPr>
      </w:pPr>
    </w:p>
    <w:p w14:paraId="4E9569BB" w14:textId="68D6CF9C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  <w:r>
        <w:rPr>
          <w:rFonts w:ascii="Bahnschrift SemiBold" w:hAnsi="Bahnschrift SemiBold"/>
          <w:color w:val="007789"/>
          <w:sz w:val="24"/>
          <w:szCs w:val="24"/>
        </w:rPr>
        <w:lastRenderedPageBreak/>
        <w:t>WAITER</w:t>
      </w:r>
    </w:p>
    <w:p w14:paraId="55060E96" w14:textId="77777777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</w:p>
    <w:p w14:paraId="579EEE3D" w14:textId="6B347004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create table Waiter (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waiter_id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</w:t>
      </w:r>
      <w:proofErr w:type="gramStart"/>
      <w:r w:rsidRPr="00994931">
        <w:rPr>
          <w:rFonts w:ascii="Bahnschrift SemiBold" w:hAnsi="Bahnschrift SemiBold"/>
          <w:color w:val="000000" w:themeColor="text1"/>
        </w:rPr>
        <w:t>number(</w:t>
      </w:r>
      <w:proofErr w:type="gramEnd"/>
      <w:r w:rsidRPr="00994931">
        <w:rPr>
          <w:rFonts w:ascii="Bahnschrift SemiBold" w:hAnsi="Bahnschrift SemiBold"/>
          <w:color w:val="000000" w:themeColor="text1"/>
        </w:rPr>
        <w:t xml:space="preserve">10) primary key,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waiter_name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varchar2(30),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waiter_address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varchar2(50),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waiter_contact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number(20),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waiter_salary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number(10),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manager_id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number(10))</w:t>
      </w:r>
    </w:p>
    <w:p w14:paraId="07267D98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 xml:space="preserve">create sequence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waiterseq</w:t>
      </w:r>
      <w:proofErr w:type="spellEnd"/>
    </w:p>
    <w:p w14:paraId="6AACE51E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start with 1</w:t>
      </w:r>
    </w:p>
    <w:p w14:paraId="05DE92E2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increment by 1</w:t>
      </w:r>
    </w:p>
    <w:p w14:paraId="46B5998E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proofErr w:type="spellStart"/>
      <w:r w:rsidRPr="00994931">
        <w:rPr>
          <w:rFonts w:ascii="Bahnschrift SemiBold" w:hAnsi="Bahnschrift SemiBold"/>
          <w:color w:val="000000" w:themeColor="text1"/>
        </w:rPr>
        <w:t>maxvalue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500</w:t>
      </w:r>
    </w:p>
    <w:p w14:paraId="3FD0B1EE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NOCACHE</w:t>
      </w:r>
    </w:p>
    <w:p w14:paraId="153A6C77" w14:textId="4446CD07" w:rsid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NOCYCLE</w:t>
      </w:r>
    </w:p>
    <w:p w14:paraId="7D5FDBA1" w14:textId="77777777" w:rsidR="00994931" w:rsidRDefault="00994931" w:rsidP="00994931">
      <w:pPr>
        <w:rPr>
          <w:rFonts w:ascii="Bahnschrift SemiBold" w:hAnsi="Bahnschrift SemiBold"/>
          <w:color w:val="000000" w:themeColor="text1"/>
        </w:rPr>
      </w:pPr>
    </w:p>
    <w:p w14:paraId="331B01D0" w14:textId="618C9E8B" w:rsidR="00994931" w:rsidRDefault="00994931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6AAB3587" wp14:editId="78CB08CB">
            <wp:extent cx="5741424" cy="1615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30" cy="16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9FE9" w14:textId="17E84952" w:rsidR="00994931" w:rsidRDefault="00994931" w:rsidP="009533B4">
      <w:pPr>
        <w:rPr>
          <w:rFonts w:ascii="Bahnschrift SemiBold" w:hAnsi="Bahnschrift SemiBold"/>
          <w:color w:val="007789"/>
          <w:sz w:val="32"/>
          <w:szCs w:val="32"/>
        </w:rPr>
      </w:pPr>
    </w:p>
    <w:p w14:paraId="4551984B" w14:textId="77777777" w:rsidR="00994931" w:rsidRDefault="00994931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31302A67" w14:textId="2CDD6B3D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PAYMENT</w:t>
      </w:r>
    </w:p>
    <w:p w14:paraId="1FD78963" w14:textId="77777777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</w:p>
    <w:p w14:paraId="62D0E10E" w14:textId="2683002C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 xml:space="preserve">create table </w:t>
      </w:r>
      <w:proofErr w:type="gramStart"/>
      <w:r w:rsidRPr="00994931">
        <w:rPr>
          <w:rFonts w:ascii="Bahnschrift SemiBold" w:hAnsi="Bahnschrift SemiBold"/>
          <w:color w:val="000000" w:themeColor="text1"/>
        </w:rPr>
        <w:t>Payment(</w:t>
      </w:r>
      <w:proofErr w:type="spellStart"/>
      <w:proofErr w:type="gramEnd"/>
      <w:r w:rsidRPr="00994931">
        <w:rPr>
          <w:rFonts w:ascii="Bahnschrift SemiBold" w:hAnsi="Bahnschrift SemiBold"/>
          <w:color w:val="000000" w:themeColor="text1"/>
        </w:rPr>
        <w:t>payment_id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number(10) primary key, amount number(10),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paid_by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varchar2(30), discounts number(10),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promo_code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number(10), dates varchar2(10),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customer_id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number(10))</w:t>
      </w:r>
    </w:p>
    <w:p w14:paraId="0256D492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 xml:space="preserve">create sequence </w:t>
      </w:r>
      <w:proofErr w:type="spellStart"/>
      <w:r w:rsidRPr="00994931">
        <w:rPr>
          <w:rFonts w:ascii="Bahnschrift SemiBold" w:hAnsi="Bahnschrift SemiBold"/>
          <w:color w:val="000000" w:themeColor="text1"/>
        </w:rPr>
        <w:t>paymentseq</w:t>
      </w:r>
      <w:proofErr w:type="spellEnd"/>
    </w:p>
    <w:p w14:paraId="58258987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start with 1</w:t>
      </w:r>
    </w:p>
    <w:p w14:paraId="3319EB7E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increment by 1</w:t>
      </w:r>
    </w:p>
    <w:p w14:paraId="046C1D64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proofErr w:type="spellStart"/>
      <w:r w:rsidRPr="00994931">
        <w:rPr>
          <w:rFonts w:ascii="Bahnschrift SemiBold" w:hAnsi="Bahnschrift SemiBold"/>
          <w:color w:val="000000" w:themeColor="text1"/>
        </w:rPr>
        <w:t>maxvalue</w:t>
      </w:r>
      <w:proofErr w:type="spellEnd"/>
      <w:r w:rsidRPr="00994931">
        <w:rPr>
          <w:rFonts w:ascii="Bahnschrift SemiBold" w:hAnsi="Bahnschrift SemiBold"/>
          <w:color w:val="000000" w:themeColor="text1"/>
        </w:rPr>
        <w:t xml:space="preserve"> 500</w:t>
      </w:r>
    </w:p>
    <w:p w14:paraId="42B025EC" w14:textId="77777777" w:rsidR="00994931" w:rsidRPr="00994931" w:rsidRDefault="00994931" w:rsidP="00994931">
      <w:pPr>
        <w:rPr>
          <w:rFonts w:ascii="Bahnschrift SemiBold" w:hAnsi="Bahnschrift SemiBold"/>
          <w:color w:val="000000" w:themeColor="text1"/>
        </w:rPr>
      </w:pPr>
      <w:r w:rsidRPr="00994931">
        <w:rPr>
          <w:rFonts w:ascii="Bahnschrift SemiBold" w:hAnsi="Bahnschrift SemiBold"/>
          <w:color w:val="000000" w:themeColor="text1"/>
        </w:rPr>
        <w:t>NOCACHE</w:t>
      </w:r>
    </w:p>
    <w:p w14:paraId="507E49F6" w14:textId="7AABA918" w:rsidR="00994931" w:rsidRDefault="00994931" w:rsidP="00994931">
      <w:pPr>
        <w:rPr>
          <w:rFonts w:ascii="Bahnschrift SemiBold" w:hAnsi="Bahnschrift SemiBold"/>
          <w:color w:val="007789"/>
          <w:sz w:val="32"/>
          <w:szCs w:val="32"/>
        </w:rPr>
      </w:pPr>
      <w:r w:rsidRPr="00994931">
        <w:rPr>
          <w:rFonts w:ascii="Bahnschrift SemiBold" w:hAnsi="Bahnschrift SemiBold"/>
          <w:color w:val="000000" w:themeColor="text1"/>
        </w:rPr>
        <w:t>NOCYCLE</w:t>
      </w:r>
    </w:p>
    <w:p w14:paraId="437C6FC3" w14:textId="77777777" w:rsidR="00994931" w:rsidRDefault="00994931">
      <w:pPr>
        <w:rPr>
          <w:rFonts w:ascii="Bahnschrift SemiBold" w:hAnsi="Bahnschrift SemiBold"/>
          <w:color w:val="007789"/>
          <w:sz w:val="32"/>
          <w:szCs w:val="32"/>
        </w:rPr>
      </w:pPr>
    </w:p>
    <w:p w14:paraId="74281481" w14:textId="63151DA4" w:rsidR="00994931" w:rsidRDefault="00994931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3C1F070D" wp14:editId="3E9C4DC3">
            <wp:extent cx="5730240" cy="1764834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431" cy="17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3B4FD354" w14:textId="3529ADA8" w:rsidR="00994931" w:rsidRDefault="005F3856" w:rsidP="00994931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RATING</w:t>
      </w:r>
    </w:p>
    <w:p w14:paraId="006B084C" w14:textId="77777777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</w:p>
    <w:p w14:paraId="345835BD" w14:textId="0BE5726F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 xml:space="preserve">create table </w:t>
      </w:r>
      <w:proofErr w:type="gramStart"/>
      <w:r w:rsidRPr="005F3856">
        <w:rPr>
          <w:rFonts w:ascii="Bahnschrift SemiBold" w:hAnsi="Bahnschrift SemiBold"/>
          <w:color w:val="000000" w:themeColor="text1"/>
        </w:rPr>
        <w:t>Rating(</w:t>
      </w:r>
      <w:proofErr w:type="spellStart"/>
      <w:proofErr w:type="gramEnd"/>
      <w:r w:rsidRPr="005F3856">
        <w:rPr>
          <w:rFonts w:ascii="Bahnschrift SemiBold" w:hAnsi="Bahnschrift SemiBold"/>
          <w:color w:val="000000" w:themeColor="text1"/>
        </w:rPr>
        <w:t>Rating_id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number(10) primary key, Scores number(10), Remarks varchar2(100), Comments varchar2(100), </w:t>
      </w:r>
      <w:proofErr w:type="spellStart"/>
      <w:r w:rsidRPr="005F3856">
        <w:rPr>
          <w:rFonts w:ascii="Bahnschrift SemiBold" w:hAnsi="Bahnschrift SemiBold"/>
          <w:color w:val="000000" w:themeColor="text1"/>
        </w:rPr>
        <w:t>Customer_id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number(10), </w:t>
      </w:r>
      <w:proofErr w:type="spellStart"/>
      <w:r w:rsidRPr="005F3856">
        <w:rPr>
          <w:rFonts w:ascii="Bahnschrift SemiBold" w:hAnsi="Bahnschrift SemiBold"/>
          <w:color w:val="000000" w:themeColor="text1"/>
        </w:rPr>
        <w:t>Food_id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number(10))</w:t>
      </w:r>
    </w:p>
    <w:p w14:paraId="3712643F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 xml:space="preserve">create sequence </w:t>
      </w:r>
      <w:proofErr w:type="spellStart"/>
      <w:r w:rsidRPr="005F3856">
        <w:rPr>
          <w:rFonts w:ascii="Bahnschrift SemiBold" w:hAnsi="Bahnschrift SemiBold"/>
          <w:color w:val="000000" w:themeColor="text1"/>
        </w:rPr>
        <w:t>ratingseq</w:t>
      </w:r>
      <w:proofErr w:type="spellEnd"/>
    </w:p>
    <w:p w14:paraId="579C9924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>start with 1</w:t>
      </w:r>
    </w:p>
    <w:p w14:paraId="2DABF0EA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>increment by 1</w:t>
      </w:r>
    </w:p>
    <w:p w14:paraId="38461DFF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proofErr w:type="spellStart"/>
      <w:r w:rsidRPr="005F3856">
        <w:rPr>
          <w:rFonts w:ascii="Bahnschrift SemiBold" w:hAnsi="Bahnschrift SemiBold"/>
          <w:color w:val="000000" w:themeColor="text1"/>
        </w:rPr>
        <w:t>maxvalue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500</w:t>
      </w:r>
    </w:p>
    <w:p w14:paraId="74F98312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>NOCACHE</w:t>
      </w:r>
    </w:p>
    <w:p w14:paraId="6578CC88" w14:textId="232635AA" w:rsidR="00994931" w:rsidRDefault="005F3856" w:rsidP="005F3856">
      <w:pPr>
        <w:rPr>
          <w:rFonts w:ascii="Bahnschrift SemiBold" w:hAnsi="Bahnschrift SemiBold"/>
          <w:color w:val="007789"/>
          <w:sz w:val="32"/>
          <w:szCs w:val="32"/>
        </w:rPr>
      </w:pPr>
      <w:r w:rsidRPr="005F3856">
        <w:rPr>
          <w:rFonts w:ascii="Bahnschrift SemiBold" w:hAnsi="Bahnschrift SemiBold"/>
          <w:color w:val="000000" w:themeColor="text1"/>
        </w:rPr>
        <w:t>NOCYCLE</w:t>
      </w:r>
    </w:p>
    <w:p w14:paraId="19858FDD" w14:textId="77777777" w:rsidR="005F3856" w:rsidRDefault="005F3856">
      <w:pPr>
        <w:rPr>
          <w:rFonts w:ascii="Bahnschrift SemiBold" w:hAnsi="Bahnschrift SemiBold"/>
          <w:color w:val="007789"/>
          <w:sz w:val="32"/>
          <w:szCs w:val="32"/>
        </w:rPr>
      </w:pPr>
    </w:p>
    <w:p w14:paraId="6B3CB3D1" w14:textId="1EAF6E38" w:rsidR="00994931" w:rsidRDefault="005F3856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4B241F34" wp14:editId="5359FCAF">
            <wp:extent cx="5676900" cy="16202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216" cy="16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931"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6A504AE1" w14:textId="4B5B1D47" w:rsidR="00994931" w:rsidRDefault="005F3856" w:rsidP="00994931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ORDERS</w:t>
      </w:r>
    </w:p>
    <w:p w14:paraId="25558F61" w14:textId="77777777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</w:p>
    <w:p w14:paraId="0F20AB0F" w14:textId="650077A2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 xml:space="preserve">create table </w:t>
      </w:r>
      <w:proofErr w:type="gramStart"/>
      <w:r w:rsidRPr="005F3856">
        <w:rPr>
          <w:rFonts w:ascii="Bahnschrift SemiBold" w:hAnsi="Bahnschrift SemiBold"/>
          <w:color w:val="000000" w:themeColor="text1"/>
        </w:rPr>
        <w:t>Orders(</w:t>
      </w:r>
      <w:proofErr w:type="spellStart"/>
      <w:proofErr w:type="gramEnd"/>
      <w:r w:rsidRPr="005F3856">
        <w:rPr>
          <w:rFonts w:ascii="Bahnschrift SemiBold" w:hAnsi="Bahnschrift SemiBold"/>
          <w:color w:val="000000" w:themeColor="text1"/>
        </w:rPr>
        <w:t>Order_id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number(10) primary key, </w:t>
      </w:r>
      <w:proofErr w:type="spellStart"/>
      <w:r w:rsidRPr="005F3856">
        <w:rPr>
          <w:rFonts w:ascii="Bahnschrift SemiBold" w:hAnsi="Bahnschrift SemiBold"/>
          <w:color w:val="000000" w:themeColor="text1"/>
        </w:rPr>
        <w:t>Order_date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varchar2(20), Amount number(10), </w:t>
      </w:r>
      <w:proofErr w:type="spellStart"/>
      <w:r w:rsidRPr="005F3856">
        <w:rPr>
          <w:rFonts w:ascii="Bahnschrift SemiBold" w:hAnsi="Bahnschrift SemiBold"/>
          <w:color w:val="000000" w:themeColor="text1"/>
        </w:rPr>
        <w:t>Waiter_id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number(10), </w:t>
      </w:r>
      <w:proofErr w:type="spellStart"/>
      <w:r w:rsidRPr="005F3856">
        <w:rPr>
          <w:rFonts w:ascii="Bahnschrift SemiBold" w:hAnsi="Bahnschrift SemiBold"/>
          <w:color w:val="000000" w:themeColor="text1"/>
        </w:rPr>
        <w:t>Employee_id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number(10))</w:t>
      </w:r>
    </w:p>
    <w:p w14:paraId="734F15BE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 xml:space="preserve">create sequence </w:t>
      </w:r>
      <w:proofErr w:type="spellStart"/>
      <w:r w:rsidRPr="005F3856">
        <w:rPr>
          <w:rFonts w:ascii="Bahnschrift SemiBold" w:hAnsi="Bahnschrift SemiBold"/>
          <w:color w:val="000000" w:themeColor="text1"/>
        </w:rPr>
        <w:t>orderseq</w:t>
      </w:r>
      <w:proofErr w:type="spellEnd"/>
    </w:p>
    <w:p w14:paraId="3C021C2D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>start with 1</w:t>
      </w:r>
    </w:p>
    <w:p w14:paraId="37FFB175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>increment by 1</w:t>
      </w:r>
    </w:p>
    <w:p w14:paraId="67479770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proofErr w:type="spellStart"/>
      <w:r w:rsidRPr="005F3856">
        <w:rPr>
          <w:rFonts w:ascii="Bahnschrift SemiBold" w:hAnsi="Bahnschrift SemiBold"/>
          <w:color w:val="000000" w:themeColor="text1"/>
        </w:rPr>
        <w:t>maxvalue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500</w:t>
      </w:r>
    </w:p>
    <w:p w14:paraId="40899DE5" w14:textId="77777777" w:rsidR="005F3856" w:rsidRPr="005F3856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>NOCACHE</w:t>
      </w:r>
    </w:p>
    <w:p w14:paraId="375CF852" w14:textId="7A7B3DD8" w:rsidR="00994931" w:rsidRDefault="005F3856" w:rsidP="005F3856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>NOCYCLE</w:t>
      </w:r>
    </w:p>
    <w:p w14:paraId="759A1619" w14:textId="435C43F2" w:rsidR="00994931" w:rsidRDefault="00994931" w:rsidP="009533B4">
      <w:pPr>
        <w:rPr>
          <w:rFonts w:ascii="Bahnschrift SemiBold" w:hAnsi="Bahnschrift SemiBold"/>
          <w:color w:val="007789"/>
          <w:sz w:val="32"/>
          <w:szCs w:val="32"/>
        </w:rPr>
      </w:pPr>
    </w:p>
    <w:p w14:paraId="45A78264" w14:textId="6DE36A30" w:rsidR="00994931" w:rsidRDefault="005F3856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486DA075" wp14:editId="14E04199">
            <wp:extent cx="5912957" cy="1531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953" cy="153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931"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04AF2BE6" w14:textId="66D8693E" w:rsidR="00994931" w:rsidRDefault="005F3856" w:rsidP="00994931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CMR</w:t>
      </w:r>
    </w:p>
    <w:p w14:paraId="4F33BC51" w14:textId="77777777" w:rsidR="00994931" w:rsidRDefault="00994931" w:rsidP="00994931">
      <w:pPr>
        <w:rPr>
          <w:rFonts w:ascii="Bahnschrift SemiBold" w:hAnsi="Bahnschrift SemiBold"/>
          <w:color w:val="007789"/>
          <w:sz w:val="24"/>
          <w:szCs w:val="24"/>
        </w:rPr>
      </w:pPr>
    </w:p>
    <w:p w14:paraId="74958F94" w14:textId="0170900E" w:rsidR="00994931" w:rsidRDefault="005F3856" w:rsidP="00994931">
      <w:pPr>
        <w:rPr>
          <w:rFonts w:ascii="Bahnschrift SemiBold" w:hAnsi="Bahnschrift SemiBold"/>
          <w:color w:val="000000" w:themeColor="text1"/>
        </w:rPr>
      </w:pPr>
      <w:r w:rsidRPr="005F3856">
        <w:rPr>
          <w:rFonts w:ascii="Bahnschrift SemiBold" w:hAnsi="Bahnschrift SemiBold"/>
          <w:color w:val="000000" w:themeColor="text1"/>
        </w:rPr>
        <w:t xml:space="preserve">create table </w:t>
      </w:r>
      <w:proofErr w:type="gramStart"/>
      <w:r w:rsidRPr="005F3856">
        <w:rPr>
          <w:rFonts w:ascii="Bahnschrift SemiBold" w:hAnsi="Bahnschrift SemiBold"/>
          <w:color w:val="000000" w:themeColor="text1"/>
        </w:rPr>
        <w:t>CMR(</w:t>
      </w:r>
      <w:proofErr w:type="spellStart"/>
      <w:proofErr w:type="gramEnd"/>
      <w:r w:rsidRPr="005F3856">
        <w:rPr>
          <w:rFonts w:ascii="Bahnschrift SemiBold" w:hAnsi="Bahnschrift SemiBold"/>
          <w:color w:val="000000" w:themeColor="text1"/>
        </w:rPr>
        <w:t>CF_id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number(10) primary key, </w:t>
      </w:r>
      <w:proofErr w:type="spellStart"/>
      <w:r w:rsidRPr="005F3856">
        <w:rPr>
          <w:rFonts w:ascii="Bahnschrift SemiBold" w:hAnsi="Bahnschrift SemiBold"/>
          <w:color w:val="000000" w:themeColor="text1"/>
        </w:rPr>
        <w:t>customer_id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number(10), </w:t>
      </w:r>
      <w:proofErr w:type="spellStart"/>
      <w:r w:rsidRPr="005F3856">
        <w:rPr>
          <w:rFonts w:ascii="Bahnschrift SemiBold" w:hAnsi="Bahnschrift SemiBold"/>
          <w:color w:val="000000" w:themeColor="text1"/>
        </w:rPr>
        <w:t>food_id</w:t>
      </w:r>
      <w:proofErr w:type="spellEnd"/>
      <w:r w:rsidRPr="005F3856">
        <w:rPr>
          <w:rFonts w:ascii="Bahnschrift SemiBold" w:hAnsi="Bahnschrift SemiBold"/>
          <w:color w:val="000000" w:themeColor="text1"/>
        </w:rPr>
        <w:t xml:space="preserve"> number(10))</w:t>
      </w:r>
    </w:p>
    <w:p w14:paraId="1E01BA7E" w14:textId="24FD5046" w:rsidR="00994931" w:rsidRDefault="00994931" w:rsidP="009533B4">
      <w:pPr>
        <w:rPr>
          <w:rFonts w:ascii="Bahnschrift SemiBold" w:hAnsi="Bahnschrift SemiBold"/>
          <w:color w:val="007789"/>
          <w:sz w:val="32"/>
          <w:szCs w:val="32"/>
        </w:rPr>
      </w:pPr>
    </w:p>
    <w:p w14:paraId="1C6ED60C" w14:textId="77777777" w:rsidR="00826C76" w:rsidRDefault="005F3856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72BCFF91" wp14:editId="46FF6076">
            <wp:extent cx="5967885" cy="1196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15" cy="11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6493" w14:textId="36CAC831" w:rsidR="00994931" w:rsidRDefault="00994931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07E21B42" w14:textId="592C37BC" w:rsidR="00094C63" w:rsidRDefault="00094C63" w:rsidP="00094C63">
      <w:pPr>
        <w:pStyle w:val="Title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>DATA INSERTION</w:t>
      </w:r>
    </w:p>
    <w:p w14:paraId="5462E1E0" w14:textId="77777777" w:rsidR="00094C63" w:rsidRPr="008837FC" w:rsidRDefault="00094C63" w:rsidP="00094C63"/>
    <w:p w14:paraId="020A707E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  <w:r w:rsidRPr="008837FC">
        <w:rPr>
          <w:rFonts w:ascii="Bahnschrift SemiBold" w:hAnsi="Bahnschrift SemiBold"/>
          <w:color w:val="007789"/>
          <w:sz w:val="24"/>
          <w:szCs w:val="24"/>
        </w:rPr>
        <w:t>MENU</w:t>
      </w:r>
    </w:p>
    <w:p w14:paraId="658A3AE8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</w:p>
    <w:p w14:paraId="594D6FBD" w14:textId="2A529E3F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'CHOCOLATE ICECREAM', 'AVAILABLE', 160)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AC48C51" w14:textId="3E8DAC02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'VANILLA ICECREAM', 'AVAILABLE', 120)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147AD0F" w14:textId="5C0C94E4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'PEANUT BUTTER ICECREAM', 'AVAILABLE', 199)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5C6E3AE" w14:textId="69B8CDFC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'CINNAMON ICECREAM', 'AVAILABLE', 220)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A194BC6" w14:textId="71C3309C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'STRAWBERRY ICECREAM', 'AVAILABLE', 180)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77CC24D" w14:textId="682CB85F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'CARAMEL ICECREAM', 'AVAILABLE', 220)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836AF82" w14:textId="16A9FD57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'BANANA ICECREAM', 'AVAILABLE', 120)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4F7D628" w14:textId="77777777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'MINT ICECREAM', 'AVAILABLE', 190)</w:t>
      </w:r>
    </w:p>
    <w:p w14:paraId="42DFA4C2" w14:textId="4981DBE9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'BUTTER ICECREAM', 'AVAILABLE', 220)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8C0735B" w14:textId="15DE5DFA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'CHERRY ICECREAM', 'AVAILABLE', 220)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A162B79" w14:textId="0EC7FB9E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'KIWI ICECREAM', 'AVAILABLE', 280)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F8E8A63" w14:textId="290C8DEE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'MELON MIX', 'AVAILABLE', 250)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A5FD21B" w14:textId="61AD9968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'YOUGURT', 'AVAILABLE', 200)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90C1CFE" w14:textId="5BE32297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'CREAMY MILK', 'AVAILABLE', 200)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0C1052F" w14:textId="33B2E5B4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'MANGO ICECREAM', 'AVAILABLE', 190)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7F08570" w14:textId="712304FA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'CHOCOLATE CONE', 'AVAILABLE', 199)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13BD75B" w14:textId="6782DBCF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'STRAWBERRY CONE', 'AVAILABLE', 220)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FC18FD7" w14:textId="2237911B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'SUGER CONE', 'AVAILABLE', 180)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FB82222" w14:textId="48C68AC8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lastRenderedPageBreak/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'WAFER CONE', 'UNAVAILABLE', 320)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602273F" w14:textId="03C6E98F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'RASPBERRY ICECREAM', 'AVAILABLE', 380)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BA8A53B" w14:textId="00FAD0B2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'HOT CHOCOLATE', 'AVAILABLE', 190)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FD7A054" w14:textId="3124E38E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'VANILLA MILKSHAKE', 'AVAILABLE', 120)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E2E6C77" w14:textId="6F3A7C7A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'CHOCOLATE MILKSHAKE', 'AVAILABLE', 149)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603E2AD" w14:textId="31C63B03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'STRAWBERRY MILKSHAKE', 'AVAILABLE', 149)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E1BF1B3" w14:textId="1CD2A680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'ORANGE SMOOTHIE', 'AVAILABLE', 99)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1141441" w14:textId="584A501E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'KIWI SMOOTHIE', 'AVAILABLE', 120)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A59CC3D" w14:textId="35F08403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'CHOCOLATE SMOOTHIE', 'AVAILABLE', 99)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1FD3D12" w14:textId="67053D41" w:rsidR="00B57606" w:rsidRP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'STRAWBERRY SMOOTHIE', 'AVAILABLE', 99)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25F2746" w14:textId="4F0BE278" w:rsidR="00B57606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Menu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menuseq.NEXTVAL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'BIRTHDAY SURPRISE', 'AVAILABLE', 899)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77286FE" w14:textId="69BED0CE" w:rsidR="00B57606" w:rsidRPr="008837FC" w:rsidRDefault="00B57606" w:rsidP="00B57606">
      <w:pPr>
        <w:spacing w:line="240" w:lineRule="auto"/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noProof/>
          <w:color w:val="000000" w:themeColor="text1"/>
        </w:rPr>
        <w:lastRenderedPageBreak/>
        <w:drawing>
          <wp:inline distT="0" distB="0" distL="0" distR="0" wp14:anchorId="585D5D47" wp14:editId="0A4A4561">
            <wp:extent cx="5138057" cy="7862936"/>
            <wp:effectExtent l="0" t="0" r="571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30" cy="79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7A97" w14:textId="77777777" w:rsidR="00B57606" w:rsidRDefault="00B57606" w:rsidP="00B57606">
      <w:pPr>
        <w:rPr>
          <w:rFonts w:ascii="Bahnschrift SemiBold" w:hAnsi="Bahnschrift SemiBold"/>
          <w:color w:val="007789"/>
          <w:sz w:val="32"/>
          <w:szCs w:val="32"/>
        </w:rPr>
      </w:pPr>
    </w:p>
    <w:p w14:paraId="66B8D529" w14:textId="77777777" w:rsidR="00B57606" w:rsidRDefault="00B57606" w:rsidP="00B57606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5BD66BB9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CUSTOMER</w:t>
      </w:r>
    </w:p>
    <w:p w14:paraId="4BEF6C47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</w:p>
    <w:p w14:paraId="73E91E77" w14:textId="1D65FC4C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'RAYHAN', 'UTTARA, DHAKA', 8801884801110, 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142AFBE" w14:textId="6C8CABC6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'TAMIM', 'BANANI, DHAKA', 8801884871110, 2)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65CF740" w14:textId="6BA6C5A9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'NIHAB', 'BANANI, DHAKA', 8801884801189, 3)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78602F4" w14:textId="77F9D29C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'LIMA', 'KURIL, DHAKA', 8801884878110, 4)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B2C2707" w14:textId="4611B25E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'HIMEL', 'UTTARA, DHAKA', 8801884801120, 5)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7E20FF5" w14:textId="2FF49831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'AKASH', 'UTTARA, DHAKA', 8801884801130, 6)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68B10BC" w14:textId="557F53AF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'RIVA', 'BADDA, DHAKA', 8801884801140, 7)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00DB0E5" w14:textId="10BA5025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'JIBON', 'FARMGATE, DHAKA', 8801884801150, 8)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8482EA9" w14:textId="56A160AD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'FAHIM', 'NIKUNJA, DHAKA', 8801884801160, 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432F1C5" w14:textId="0806A065" w:rsidR="00B57606" w:rsidRP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'MEHEDI', 'BASHUNDHARA, DHAKA', 8801884801170, 10)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4AF2006" w14:textId="01440A7A" w:rsidR="00B57606" w:rsidRDefault="00B57606" w:rsidP="00B57606">
      <w:pPr>
        <w:rPr>
          <w:rFonts w:ascii="Bahnschrift SemiBold" w:hAnsi="Bahnschrift SemiBold"/>
          <w:color w:val="000000" w:themeColor="text1"/>
        </w:rPr>
      </w:pPr>
      <w:r w:rsidRPr="00B57606">
        <w:rPr>
          <w:rFonts w:ascii="Bahnschrift SemiBold" w:hAnsi="Bahnschrift SemiBold"/>
          <w:color w:val="000000" w:themeColor="text1"/>
        </w:rPr>
        <w:t xml:space="preserve">INSERT INTO Customer </w:t>
      </w:r>
      <w:proofErr w:type="gramStart"/>
      <w:r w:rsidRPr="00B57606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B57606">
        <w:rPr>
          <w:rFonts w:ascii="Bahnschrift SemiBold" w:hAnsi="Bahnschrift SemiBold"/>
          <w:color w:val="000000" w:themeColor="text1"/>
        </w:rPr>
        <w:t>customerseq.NEXTVAL</w:t>
      </w:r>
      <w:proofErr w:type="spellEnd"/>
      <w:r w:rsidRPr="00B57606">
        <w:rPr>
          <w:rFonts w:ascii="Bahnschrift SemiBold" w:hAnsi="Bahnschrift SemiBold"/>
          <w:color w:val="000000" w:themeColor="text1"/>
        </w:rPr>
        <w:t>, 'SHAMMO', 'BASHUNDHARA, DHAKA', 8801884801180, 11)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E5D3D3E" w14:textId="77777777" w:rsidR="008F2BB0" w:rsidRDefault="008F2BB0" w:rsidP="00B57606">
      <w:pPr>
        <w:rPr>
          <w:rFonts w:ascii="Bahnschrift SemiBold" w:hAnsi="Bahnschrift SemiBold"/>
          <w:color w:val="000000" w:themeColor="text1"/>
        </w:rPr>
      </w:pPr>
    </w:p>
    <w:p w14:paraId="4ADB9FFD" w14:textId="2C9971D7" w:rsidR="00B57606" w:rsidRDefault="00B57606" w:rsidP="00B57606">
      <w:pPr>
        <w:rPr>
          <w:rFonts w:ascii="Bahnschrift SemiBold" w:hAnsi="Bahnschrift SemiBold"/>
          <w:color w:val="007789"/>
          <w:sz w:val="32"/>
          <w:szCs w:val="32"/>
        </w:rPr>
      </w:pPr>
      <w:r w:rsidRPr="00B57606"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6F89463E" wp14:editId="2533CC97">
            <wp:extent cx="5274310" cy="20681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66958E2A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MANAGER</w:t>
      </w:r>
    </w:p>
    <w:p w14:paraId="127BD89F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</w:p>
    <w:p w14:paraId="3762A6C3" w14:textId="5FC08729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'MOFAKKAR', 'CHITTAGONG',25000, 8801478988574)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EA45A29" w14:textId="780E08D5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'RAYHAN', 'DHAKA',25000, 8801478988577)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223B022" w14:textId="4D75C485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'NIYAN', 'DHAKA',25000, 8801478988584)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E28EF02" w14:textId="3A0106F2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'RABBI', 'BARISHAL',25000, 8801478988585)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365CD5B" w14:textId="54744994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'ROFIQ', 'DHAKA',25000, 8801478988587)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3840DA7" w14:textId="0C37A08A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'TANHA', 'DHAKA',25000, 8801478988589)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C0C813A" w14:textId="0E286891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'TOUFIQ', 'TANGAIL',25000, 88014789885890)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6C68BCE" w14:textId="3F403E8B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'NASIR', 'DHAKA',25000, 8801478988592)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9EE0986" w14:textId="1EAC395C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'JAFAR', 'DHAKA',35000, 8801478988595)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1262127" w14:textId="50213040" w:rsidR="00B57606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Manager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managerseq.NEXTVAL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'SAIF', 'DHAKA',20000, 8801478988598)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5FBFA3A" w14:textId="77777777" w:rsidR="008F2BB0" w:rsidRDefault="008F2BB0" w:rsidP="008F2BB0">
      <w:pPr>
        <w:rPr>
          <w:rFonts w:ascii="Bahnschrift SemiBold" w:hAnsi="Bahnschrift SemiBold"/>
          <w:color w:val="000000" w:themeColor="text1"/>
        </w:rPr>
      </w:pPr>
    </w:p>
    <w:p w14:paraId="0ED2C27E" w14:textId="68B43AEA" w:rsidR="00B57606" w:rsidRDefault="008F2BB0" w:rsidP="00B57606">
      <w:pPr>
        <w:rPr>
          <w:rFonts w:ascii="Bahnschrift SemiBold" w:hAnsi="Bahnschrift SemiBold"/>
          <w:color w:val="007789"/>
          <w:sz w:val="32"/>
          <w:szCs w:val="32"/>
        </w:rPr>
      </w:pPr>
      <w:r w:rsidRPr="008F2BB0"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65451C51" wp14:editId="1716DB7D">
            <wp:extent cx="5935176" cy="20465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468" cy="20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606"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467C0FC6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EMPLOYEE</w:t>
      </w:r>
    </w:p>
    <w:p w14:paraId="2075FB05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</w:p>
    <w:p w14:paraId="17CF3355" w14:textId="2444D913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'ALEX', 'DHAKA', 8801758998454, 10000, 'CASHIER')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2F0FB68" w14:textId="00486EDF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'HALES', 'DHAKA', 8801758998455, 8000, 'CLEANER')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1E968BE" w14:textId="75D200A1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'TRUMP', 'CHITTAGONG', 8801758998456, 15000, 'GUARD')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264486C" w14:textId="146F135C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'PUTIN', 'BARISHAL', 8801758998457, 15000, 'GUARD')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C3B2A54" w14:textId="04465D75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'MIKEL', 'DHAKA', 8801758998458, 8000, 'CLEANER')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4D3C338" w14:textId="1A7C0B5A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'JACK', 'GAZIPUR', 8801758998459, 8000, 'CLEANER')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AF4E1A2" w14:textId="23CC37DD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'JAY', 'BANANI', 8801758998460, 8000, 'CLEANER')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F80D6B9" w14:textId="6C87EDA7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'ROBIN', 'DHAKA', 8801758998461, 15000, 'GUARD')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CBA4CFF" w14:textId="35B50DBD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'ARIF', 'DHAKA', 8801758998462, 10000, 'CASHIER')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866BB21" w14:textId="7DDCDF0D" w:rsidR="00B57606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Employee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employeeseq.NEXTVAL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'BOB', 'SYLHET', 8801758998463, 10000, 'CASHIER')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25660F7" w14:textId="77777777" w:rsidR="008F2BB0" w:rsidRDefault="008F2BB0" w:rsidP="008F2BB0">
      <w:pPr>
        <w:rPr>
          <w:rFonts w:ascii="Bahnschrift SemiBold" w:hAnsi="Bahnschrift SemiBold"/>
          <w:color w:val="000000" w:themeColor="text1"/>
        </w:rPr>
      </w:pPr>
    </w:p>
    <w:p w14:paraId="4825C0D2" w14:textId="3F58174F" w:rsidR="00B57606" w:rsidRDefault="008F2BB0" w:rsidP="00B57606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noProof/>
          <w:color w:val="000000" w:themeColor="text1"/>
        </w:rPr>
        <w:drawing>
          <wp:inline distT="0" distB="0" distL="0" distR="0" wp14:anchorId="3183173A" wp14:editId="49296E87">
            <wp:extent cx="5826462" cy="1785257"/>
            <wp:effectExtent l="0" t="0" r="317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5264" cy="179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1E57" w14:textId="77777777" w:rsidR="00B57606" w:rsidRDefault="00B57606" w:rsidP="00B57606">
      <w:pPr>
        <w:rPr>
          <w:rFonts w:ascii="Bahnschrift SemiBold" w:hAnsi="Bahnschrift SemiBold"/>
          <w:color w:val="007789"/>
          <w:sz w:val="32"/>
          <w:szCs w:val="32"/>
        </w:rPr>
      </w:pPr>
    </w:p>
    <w:p w14:paraId="548FD894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  <w:r>
        <w:rPr>
          <w:rFonts w:ascii="Bahnschrift SemiBold" w:hAnsi="Bahnschrift SemiBold"/>
          <w:color w:val="007789"/>
          <w:sz w:val="24"/>
          <w:szCs w:val="24"/>
        </w:rPr>
        <w:lastRenderedPageBreak/>
        <w:t>WAITER</w:t>
      </w:r>
    </w:p>
    <w:p w14:paraId="2D74920A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</w:p>
    <w:p w14:paraId="08FBB782" w14:textId="77777777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</w:p>
    <w:p w14:paraId="3BBBA116" w14:textId="30D3F320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'NILOY', 'CHITTAGONG', 8801478987749,10000, 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81F9EF0" w14:textId="4E22E5A5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'ALAMGIR', 'DINAJPUR', 8801478987750,10000, 2)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0211DC6" w14:textId="2BD0CEAC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'SIAM', 'DHAKA', 8801478987789,10000, 3)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18024CC" w14:textId="04956D43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'JUNIOR', 'BARISHAL', 8801478987790,10000, 3)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C108737" w14:textId="738D4F78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'MD ALI', 'CHITTAGONG', 8801478987791,10000, 2)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1203269" w14:textId="0F2EAE46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'HIRA', 'RANGPUR', 8801478987747,10000, 2)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B3A8910" w14:textId="0CE07AB1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'YASHIR', 'COMILLA', 8801478987719,10000, 3)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FA8F705" w14:textId="1ACF81D0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'AFIF', 'CHITTAGONG', 8801478987730,10000, 4)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0192F58" w14:textId="25B3D42B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'SAIF', 'DINAJPUR', 8801478987750,10000, 5)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13A031B" w14:textId="7EDF33A9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'SIFAT', 'DHAKA', 8801478987789,10000, 6)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9960F3B" w14:textId="53CDC385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'LAZIM', 'BARISHAL', 8801478987790,10000, 7)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CD31DE7" w14:textId="17D2992A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'POROSH', 'CHITTAGONG', 8801478987791,10000, 8)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A2F0E18" w14:textId="054A9D8E" w:rsidR="008F2BB0" w:rsidRPr="008F2BB0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'FARUK', 'RANGPUR', 8801478987747,10000, 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387E214" w14:textId="1A8AF408" w:rsidR="00B57606" w:rsidRDefault="008F2BB0" w:rsidP="008F2BB0">
      <w:pPr>
        <w:rPr>
          <w:rFonts w:ascii="Bahnschrift SemiBold" w:hAnsi="Bahnschrift SemiBold"/>
          <w:color w:val="000000" w:themeColor="text1"/>
        </w:rPr>
      </w:pPr>
      <w:r w:rsidRPr="008F2BB0">
        <w:rPr>
          <w:rFonts w:ascii="Bahnschrift SemiBold" w:hAnsi="Bahnschrift SemiBold"/>
          <w:color w:val="000000" w:themeColor="text1"/>
        </w:rPr>
        <w:t xml:space="preserve">INSERT INTO Waiter </w:t>
      </w:r>
      <w:proofErr w:type="gramStart"/>
      <w:r w:rsidRPr="008F2BB0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8F2BB0">
        <w:rPr>
          <w:rFonts w:ascii="Bahnschrift SemiBold" w:hAnsi="Bahnschrift SemiBold"/>
          <w:color w:val="000000" w:themeColor="text1"/>
        </w:rPr>
        <w:t>waiterseq.NEXTVAL</w:t>
      </w:r>
      <w:proofErr w:type="spellEnd"/>
      <w:r w:rsidRPr="008F2BB0">
        <w:rPr>
          <w:rFonts w:ascii="Bahnschrift SemiBold" w:hAnsi="Bahnschrift SemiBold"/>
          <w:color w:val="000000" w:themeColor="text1"/>
        </w:rPr>
        <w:t>, 'HASIB', 'COMILLA', 8801478987719,10000, 10)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EF8E877" w14:textId="00DC259F" w:rsidR="00B57606" w:rsidRDefault="008F2BB0" w:rsidP="00B57606">
      <w:pPr>
        <w:rPr>
          <w:rFonts w:ascii="Bahnschrift SemiBold" w:hAnsi="Bahnschrift SemiBold"/>
          <w:color w:val="007789"/>
          <w:sz w:val="32"/>
          <w:szCs w:val="32"/>
        </w:rPr>
      </w:pPr>
      <w:r w:rsidRPr="008F2BB0">
        <w:rPr>
          <w:rFonts w:ascii="Bahnschrift SemiBold" w:hAnsi="Bahnschrift SemiBold"/>
          <w:noProof/>
          <w:color w:val="007789"/>
          <w:sz w:val="32"/>
          <w:szCs w:val="32"/>
        </w:rPr>
        <w:lastRenderedPageBreak/>
        <w:drawing>
          <wp:inline distT="0" distB="0" distL="0" distR="0" wp14:anchorId="189C0773" wp14:editId="255DA095">
            <wp:extent cx="5882709" cy="2677886"/>
            <wp:effectExtent l="0" t="0" r="381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8278" cy="26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F6D9" w14:textId="77777777" w:rsidR="00B57606" w:rsidRDefault="00B57606" w:rsidP="00B57606">
      <w:pPr>
        <w:rPr>
          <w:rFonts w:ascii="Bahnschrift SemiBold" w:hAnsi="Bahnschrift SemiBold"/>
          <w:color w:val="007789"/>
          <w:sz w:val="32"/>
          <w:szCs w:val="32"/>
        </w:rPr>
      </w:pPr>
    </w:p>
    <w:p w14:paraId="3FDC9F99" w14:textId="77777777" w:rsidR="00B57606" w:rsidRDefault="00B57606" w:rsidP="00B57606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0DE39657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PAYMENT</w:t>
      </w:r>
    </w:p>
    <w:p w14:paraId="6F0B2E57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</w:p>
    <w:p w14:paraId="1928A9FD" w14:textId="77777777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</w:p>
    <w:p w14:paraId="480E1977" w14:textId="412BC2AB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520,'RAYHAN', '08DEC 2022', 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FF3B9CD" w14:textId="46D7E353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120,'TAMIM', '08DEC 2022', 2)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42BE9EE" w14:textId="6338D2BF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450,'NIHAB', '09DEC 2022', 3)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3BA1DFC" w14:textId="15F9E34C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550,'LIMA', '09DEC 2022', 4)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61D342C" w14:textId="08F77285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600,'HIMEL', '10DEC 2022', 5)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9675DD7" w14:textId="17F118FB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300,'AKASH', '10DEC 2022', 6)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D87E37C" w14:textId="175825A9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200,'RIVA', '10DEC 2022', 7)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12EF8D7" w14:textId="2BA97B05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1000,'JIBON', '11DEC 2022', 8)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20D466B" w14:textId="1FE13241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900,'FAHIM', '11DEC 2022', 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2534984" w14:textId="1D51AD60" w:rsidR="00204259" w:rsidRPr="00204259" w:rsidRDefault="00204259" w:rsidP="00204259">
      <w:pPr>
        <w:rPr>
          <w:rFonts w:ascii="Bahnschrift SemiBold" w:hAnsi="Bahnschrift SemiBold"/>
          <w:color w:val="000000" w:themeColor="text1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700,'MEHEDI', '11DEC 2022', 10)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5910B01" w14:textId="6174F378" w:rsidR="00B57606" w:rsidRDefault="00204259" w:rsidP="00204259">
      <w:pPr>
        <w:rPr>
          <w:rFonts w:ascii="Bahnschrift SemiBold" w:hAnsi="Bahnschrift SemiBold"/>
          <w:color w:val="007789"/>
          <w:sz w:val="32"/>
          <w:szCs w:val="32"/>
        </w:rPr>
      </w:pPr>
      <w:r w:rsidRPr="00204259">
        <w:rPr>
          <w:rFonts w:ascii="Bahnschrift SemiBold" w:hAnsi="Bahnschrift SemiBold"/>
          <w:color w:val="000000" w:themeColor="text1"/>
        </w:rPr>
        <w:t>INSERT INTO Payment 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payment_</w:t>
      </w:r>
      <w:proofErr w:type="gramStart"/>
      <w:r w:rsidRPr="00204259">
        <w:rPr>
          <w:rFonts w:ascii="Bahnschrift SemiBold" w:hAnsi="Bahnschrift SemiBold"/>
          <w:color w:val="000000" w:themeColor="text1"/>
        </w:rPr>
        <w:t>id</w:t>
      </w:r>
      <w:proofErr w:type="spellEnd"/>
      <w:r w:rsidRPr="0020425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amount</w:t>
      </w:r>
      <w:proofErr w:type="gramEnd"/>
      <w:r w:rsidRPr="00204259">
        <w:rPr>
          <w:rFonts w:ascii="Bahnschrift SemiBold" w:hAnsi="Bahnschrift SemiBold"/>
          <w:color w:val="000000" w:themeColor="text1"/>
        </w:rPr>
        <w:t>,paid_by,dates,customer_id</w:t>
      </w:r>
      <w:proofErr w:type="spellEnd"/>
      <w:r w:rsidRPr="0020425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204259">
        <w:rPr>
          <w:rFonts w:ascii="Bahnschrift SemiBold" w:hAnsi="Bahnschrift SemiBold"/>
          <w:color w:val="000000" w:themeColor="text1"/>
        </w:rPr>
        <w:t>paymentseq.NEXTVAL</w:t>
      </w:r>
      <w:proofErr w:type="spellEnd"/>
      <w:r w:rsidRPr="00204259">
        <w:rPr>
          <w:rFonts w:ascii="Bahnschrift SemiBold" w:hAnsi="Bahnschrift SemiBold"/>
          <w:color w:val="000000" w:themeColor="text1"/>
        </w:rPr>
        <w:t>, 300,'SHAMMO', '11DEC 2022', 11)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85FDD2F" w14:textId="5EED2132" w:rsidR="00B57606" w:rsidRDefault="00204259" w:rsidP="00B57606">
      <w:pPr>
        <w:rPr>
          <w:rFonts w:ascii="Bahnschrift SemiBold" w:hAnsi="Bahnschrift SemiBold"/>
          <w:color w:val="007789"/>
          <w:sz w:val="32"/>
          <w:szCs w:val="32"/>
        </w:rPr>
      </w:pPr>
      <w:r w:rsidRPr="00204259"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4A1F6B7B" wp14:editId="341547F5">
            <wp:extent cx="5639011" cy="22315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3446" cy="22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606"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20B53A47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RATING</w:t>
      </w:r>
    </w:p>
    <w:p w14:paraId="63898657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</w:p>
    <w:p w14:paraId="5B61667E" w14:textId="5EAD3A41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9,'Delicious food',1,8)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2A5C7D0" w14:textId="36A0AC86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9,'Delicious food',2,9)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CEF60CF" w14:textId="4D077382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9,'Awesome experience',4,17)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661D4C5" w14:textId="31E73278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9,'Good',9,10)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22C4EE0" w14:textId="0D88032F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9,'Best in town',5,11)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8DAC1E3" w14:textId="35EED088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9,'Icy',3,20)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B4D0B7D" w14:textId="25C2BC90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9,'what a surprise!',10,20)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5BE9513" w14:textId="3AC89AE8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9,'Great food',6,7)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B69CB7F" w14:textId="3CEB91C5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9,'Best flavour',7,16)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359E4E29" w14:textId="305DB1CF" w:rsidR="00B57606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>INSERT INTO Rating 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Rating_</w:t>
      </w:r>
      <w:proofErr w:type="gramStart"/>
      <w:r w:rsidRPr="00D46FB9">
        <w:rPr>
          <w:rFonts w:ascii="Bahnschrift SemiBold" w:hAnsi="Bahnschrift SemiBold"/>
          <w:color w:val="000000" w:themeColor="text1"/>
        </w:rPr>
        <w:t>id</w:t>
      </w:r>
      <w:proofErr w:type="spellEnd"/>
      <w:r w:rsidRPr="00D46FB9">
        <w:rPr>
          <w:rFonts w:ascii="Bahnschrift SemiBold" w:hAnsi="Bahnschrift SemiBold"/>
          <w:color w:val="000000" w:themeColor="text1"/>
        </w:rPr>
        <w:t xml:space="preserve"> ,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Scores</w:t>
      </w:r>
      <w:proofErr w:type="gramEnd"/>
      <w:r w:rsidRPr="00D46FB9">
        <w:rPr>
          <w:rFonts w:ascii="Bahnschrift SemiBold" w:hAnsi="Bahnschrift SemiBold"/>
          <w:color w:val="000000" w:themeColor="text1"/>
        </w:rPr>
        <w:t>,Remarks,Customer_id,Food_id</w:t>
      </w:r>
      <w:proofErr w:type="spellEnd"/>
      <w:r w:rsidRPr="00D46FB9">
        <w:rPr>
          <w:rFonts w:ascii="Bahnschrift SemiBold" w:hAnsi="Bahnschrift SemiBold"/>
          <w:color w:val="000000" w:themeColor="text1"/>
        </w:rPr>
        <w:t>) VALUES(</w:t>
      </w:r>
      <w:proofErr w:type="spellStart"/>
      <w:r w:rsidRPr="00D46FB9">
        <w:rPr>
          <w:rFonts w:ascii="Bahnschrift SemiBold" w:hAnsi="Bahnschrift SemiBold"/>
          <w:color w:val="000000" w:themeColor="text1"/>
        </w:rPr>
        <w:t>ratingseq.NEXTVAL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9,'Nice behaviour',8,12)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57B28AB" w14:textId="77777777" w:rsidR="00760F96" w:rsidRDefault="00760F96" w:rsidP="00D46FB9">
      <w:pPr>
        <w:rPr>
          <w:rFonts w:ascii="Bahnschrift SemiBold" w:hAnsi="Bahnschrift SemiBold"/>
          <w:color w:val="007789"/>
          <w:sz w:val="32"/>
          <w:szCs w:val="32"/>
        </w:rPr>
      </w:pPr>
    </w:p>
    <w:p w14:paraId="15293C3C" w14:textId="45A23FF0" w:rsidR="00B57606" w:rsidRDefault="00204259" w:rsidP="00B57606">
      <w:pPr>
        <w:rPr>
          <w:rFonts w:ascii="Bahnschrift SemiBold" w:hAnsi="Bahnschrift SemiBold"/>
          <w:color w:val="007789"/>
          <w:sz w:val="32"/>
          <w:szCs w:val="32"/>
        </w:rPr>
      </w:pPr>
      <w:r w:rsidRPr="00204259"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7C7BA56A" wp14:editId="477E767B">
            <wp:extent cx="5698866" cy="23513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2934" cy="23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606"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6A1C2E6F" w14:textId="7526C039" w:rsidR="00D46FB9" w:rsidRDefault="00B57606" w:rsidP="00D46FB9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ORDERS</w:t>
      </w:r>
    </w:p>
    <w:p w14:paraId="6AA93208" w14:textId="77777777" w:rsidR="00D46FB9" w:rsidRPr="00D46FB9" w:rsidRDefault="00D46FB9" w:rsidP="00D46FB9">
      <w:pPr>
        <w:rPr>
          <w:rFonts w:ascii="Bahnschrift SemiBold" w:hAnsi="Bahnschrift SemiBold"/>
          <w:color w:val="007789"/>
          <w:sz w:val="24"/>
          <w:szCs w:val="24"/>
        </w:rPr>
      </w:pPr>
    </w:p>
    <w:p w14:paraId="562E4738" w14:textId="2B7F02E9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'08-DEC-2022', 520, 6,1)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86F0297" w14:textId="429F7B7D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'09-DEC-2022', 120, 5,1)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5C32D20" w14:textId="74F3DC9B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'09-DEC-2022', 450, 2,1)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BA70F67" w14:textId="7B5131E3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'09-DEC-2022', 220, 2,1)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3068FAD" w14:textId="4A630BFC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'09-DEC-2022', 320, 6,1)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DC2AE99" w14:textId="54CFAF1E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'09-DEC-2022', 260, 5,1)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0B0F9C0" w14:textId="3E7DF34E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'09-DEC-2022', 899, 6,1)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606A103E" w14:textId="00EBD646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'09-DEC-2022', 720, 2,1)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FFDFE07" w14:textId="7287F439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'09-DEC-2022', 120, 2,1)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E0734C6" w14:textId="64B122C5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'10-DEC-2022', 1820, 5,1)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A89D200" w14:textId="7A8FD2E1" w:rsidR="00B57606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Orders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spellStart"/>
      <w:proofErr w:type="gramEnd"/>
      <w:r w:rsidRPr="00D46FB9">
        <w:rPr>
          <w:rFonts w:ascii="Bahnschrift SemiBold" w:hAnsi="Bahnschrift SemiBold"/>
          <w:color w:val="000000" w:themeColor="text1"/>
        </w:rPr>
        <w:t>orderseq.NEXTVAL</w:t>
      </w:r>
      <w:proofErr w:type="spellEnd"/>
      <w:r w:rsidRPr="00D46FB9">
        <w:rPr>
          <w:rFonts w:ascii="Bahnschrift SemiBold" w:hAnsi="Bahnschrift SemiBold"/>
          <w:color w:val="000000" w:themeColor="text1"/>
        </w:rPr>
        <w:t>, '11-DEC-2022', 2520, 5,1)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2D6327B" w14:textId="77777777" w:rsidR="00D46FB9" w:rsidRDefault="00D46FB9" w:rsidP="00D46FB9">
      <w:pPr>
        <w:rPr>
          <w:rFonts w:ascii="Bahnschrift SemiBold" w:hAnsi="Bahnschrift SemiBold"/>
          <w:color w:val="007789"/>
          <w:sz w:val="32"/>
          <w:szCs w:val="32"/>
        </w:rPr>
      </w:pPr>
    </w:p>
    <w:p w14:paraId="044A14DB" w14:textId="6D3D5F34" w:rsidR="00B57606" w:rsidRDefault="00D46FB9" w:rsidP="00B57606">
      <w:pPr>
        <w:rPr>
          <w:rFonts w:ascii="Bahnschrift SemiBold" w:hAnsi="Bahnschrift SemiBold"/>
          <w:color w:val="007789"/>
          <w:sz w:val="32"/>
          <w:szCs w:val="32"/>
        </w:rPr>
      </w:pPr>
      <w:r w:rsidRPr="00D46FB9"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667A3404" wp14:editId="3D945BF6">
            <wp:extent cx="5660571" cy="31079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2631" cy="31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606"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290EDAA5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CMR</w:t>
      </w:r>
    </w:p>
    <w:p w14:paraId="39E6B18D" w14:textId="77777777" w:rsidR="00B57606" w:rsidRDefault="00B57606" w:rsidP="00B57606">
      <w:pPr>
        <w:rPr>
          <w:rFonts w:ascii="Bahnschrift SemiBold" w:hAnsi="Bahnschrift SemiBold"/>
          <w:color w:val="007789"/>
          <w:sz w:val="24"/>
          <w:szCs w:val="24"/>
        </w:rPr>
      </w:pPr>
    </w:p>
    <w:p w14:paraId="61DF3B0E" w14:textId="7A99F07B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1,1,8)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4BE964FF" w14:textId="7EAB8A80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2,2,9)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3D46D77" w14:textId="15ED5F64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3,4,17)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17785E7A" w14:textId="4E7141CA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4,9,10)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FCD258A" w14:textId="69F5C0A4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5,5,11)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7C261A50" w14:textId="13EC40C0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6,3,20)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CCC6094" w14:textId="697CD22D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7,10,20)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7A1EECD" w14:textId="7497ECAC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8,6,7)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0A52EA92" w14:textId="035F8B02" w:rsidR="00D46FB9" w:rsidRPr="00D46FB9" w:rsidRDefault="00D46FB9" w:rsidP="00D46FB9">
      <w:pPr>
        <w:rPr>
          <w:rFonts w:ascii="Bahnschrift SemiBold" w:hAnsi="Bahnschrift SemiBold"/>
          <w:color w:val="000000" w:themeColor="text1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9,7,16)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55FED06D" w14:textId="03647D68" w:rsidR="00B57606" w:rsidRDefault="00D46FB9" w:rsidP="00D46FB9">
      <w:pPr>
        <w:rPr>
          <w:rFonts w:ascii="Bahnschrift SemiBold" w:hAnsi="Bahnschrift SemiBold"/>
          <w:color w:val="007789"/>
          <w:sz w:val="32"/>
          <w:szCs w:val="32"/>
        </w:rPr>
      </w:pPr>
      <w:r w:rsidRPr="00D46FB9">
        <w:rPr>
          <w:rFonts w:ascii="Bahnschrift SemiBold" w:hAnsi="Bahnschrift SemiBold"/>
          <w:color w:val="000000" w:themeColor="text1"/>
        </w:rPr>
        <w:t xml:space="preserve">INSERT INTO CMR </w:t>
      </w:r>
      <w:proofErr w:type="gramStart"/>
      <w:r w:rsidRPr="00D46FB9">
        <w:rPr>
          <w:rFonts w:ascii="Bahnschrift SemiBold" w:hAnsi="Bahnschrift SemiBold"/>
          <w:color w:val="000000" w:themeColor="text1"/>
        </w:rPr>
        <w:t>VALUES(</w:t>
      </w:r>
      <w:proofErr w:type="gramEnd"/>
      <w:r w:rsidRPr="00D46FB9">
        <w:rPr>
          <w:rFonts w:ascii="Bahnschrift SemiBold" w:hAnsi="Bahnschrift SemiBold"/>
          <w:color w:val="000000" w:themeColor="text1"/>
        </w:rPr>
        <w:t>10,8,12)</w:t>
      </w:r>
      <w:r w:rsidR="00760F96">
        <w:rPr>
          <w:rFonts w:ascii="Bahnschrift SemiBold" w:hAnsi="Bahnschrift SemiBold"/>
          <w:color w:val="000000" w:themeColor="text1"/>
        </w:rPr>
        <w:t>;</w:t>
      </w:r>
    </w:p>
    <w:p w14:paraId="2B8EC1C3" w14:textId="64E284AA" w:rsidR="00B57606" w:rsidRDefault="00B57606" w:rsidP="00B57606">
      <w:pPr>
        <w:rPr>
          <w:rFonts w:ascii="Bahnschrift SemiBold" w:hAnsi="Bahnschrift SemiBold"/>
          <w:noProof/>
          <w:color w:val="007789"/>
          <w:sz w:val="32"/>
          <w:szCs w:val="32"/>
        </w:rPr>
      </w:pPr>
    </w:p>
    <w:p w14:paraId="61084A98" w14:textId="6B571566" w:rsidR="00D46FB9" w:rsidRDefault="00D46FB9" w:rsidP="00B57606">
      <w:pPr>
        <w:rPr>
          <w:rFonts w:ascii="Bahnschrift SemiBold" w:hAnsi="Bahnschrift SemiBold"/>
          <w:color w:val="007789"/>
          <w:sz w:val="32"/>
          <w:szCs w:val="32"/>
        </w:rPr>
      </w:pPr>
      <w:r w:rsidRPr="00D46FB9">
        <w:rPr>
          <w:rFonts w:ascii="Bahnschrift SemiBold" w:hAnsi="Bahnschrift SemiBold"/>
          <w:noProof/>
          <w:color w:val="007789"/>
          <w:sz w:val="32"/>
          <w:szCs w:val="32"/>
        </w:rPr>
        <w:drawing>
          <wp:inline distT="0" distB="0" distL="0" distR="0" wp14:anchorId="06DCCBD7" wp14:editId="382478F3">
            <wp:extent cx="3040644" cy="2830285"/>
            <wp:effectExtent l="0" t="0" r="762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2430" cy="28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D82" w14:textId="09B35308" w:rsidR="00994931" w:rsidRDefault="00994931" w:rsidP="00A2448C"/>
    <w:p w14:paraId="5C4417BF" w14:textId="77777777" w:rsidR="00994931" w:rsidRDefault="00994931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634E37FE" w14:textId="593E9292" w:rsidR="0082003D" w:rsidRPr="008837FC" w:rsidRDefault="0082003D" w:rsidP="0082003D">
      <w:pPr>
        <w:pStyle w:val="Title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>CONSTRAINTS ADDING</w:t>
      </w:r>
    </w:p>
    <w:p w14:paraId="0E459DC0" w14:textId="16533937" w:rsidR="000D7068" w:rsidRDefault="000D7068" w:rsidP="000D7068">
      <w:pPr>
        <w:rPr>
          <w:rFonts w:ascii="Bahnschrift SemiBold" w:hAnsi="Bahnschrift SemiBold"/>
          <w:color w:val="007789"/>
          <w:sz w:val="24"/>
          <w:szCs w:val="24"/>
        </w:rPr>
      </w:pPr>
    </w:p>
    <w:p w14:paraId="11C6AFE6" w14:textId="54C547B6" w:rsidR="000D7068" w:rsidRDefault="000D7068" w:rsidP="000D7068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MENU</w:t>
      </w:r>
    </w:p>
    <w:p w14:paraId="494BB736" w14:textId="6F88AA51" w:rsidR="000D7068" w:rsidRDefault="000D7068" w:rsidP="000D7068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0D7068">
        <w:rPr>
          <w:rFonts w:ascii="Bahnschrift SemiBold" w:hAnsi="Bahnschrift SemiBold"/>
          <w:color w:val="000000" w:themeColor="text1"/>
          <w:sz w:val="24"/>
          <w:szCs w:val="24"/>
        </w:rPr>
        <w:t>ALTER TABLE Menu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0D7068">
        <w:rPr>
          <w:rFonts w:ascii="Bahnschrift SemiBold" w:hAnsi="Bahnschrift SemiBold"/>
          <w:color w:val="000000" w:themeColor="text1"/>
          <w:sz w:val="24"/>
          <w:szCs w:val="24"/>
        </w:rPr>
        <w:t>MODIFY Price NOT NUL</w:t>
      </w:r>
      <w:r>
        <w:rPr>
          <w:rFonts w:ascii="Bahnschrift SemiBold" w:hAnsi="Bahnschrift SemiBold"/>
          <w:color w:val="000000" w:themeColor="text1"/>
          <w:sz w:val="24"/>
          <w:szCs w:val="24"/>
        </w:rPr>
        <w:t>L;</w:t>
      </w:r>
    </w:p>
    <w:p w14:paraId="68FAE999" w14:textId="77777777" w:rsidR="000D7068" w:rsidRPr="000D7068" w:rsidRDefault="000D7068" w:rsidP="000D7068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2E459113" w14:textId="2BFD2F34" w:rsidR="0082003D" w:rsidRDefault="00DC765E" w:rsidP="0082003D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CUSTOMER</w:t>
      </w:r>
    </w:p>
    <w:p w14:paraId="4C0D10CB" w14:textId="6117D067" w:rsidR="002008F7" w:rsidRDefault="002008F7" w:rsidP="002008F7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2008F7">
        <w:rPr>
          <w:rFonts w:ascii="Bahnschrift SemiBold" w:hAnsi="Bahnschrift SemiBold"/>
          <w:color w:val="000000" w:themeColor="text1"/>
          <w:sz w:val="24"/>
          <w:szCs w:val="24"/>
        </w:rPr>
        <w:t>ALTER TABLE Customer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2008F7">
        <w:rPr>
          <w:rFonts w:ascii="Bahnschrift SemiBold" w:hAnsi="Bahnschrift SemiBold"/>
          <w:color w:val="000000" w:themeColor="text1"/>
          <w:sz w:val="24"/>
          <w:szCs w:val="24"/>
        </w:rPr>
        <w:t xml:space="preserve">MODIFY </w:t>
      </w:r>
      <w:proofErr w:type="spellStart"/>
      <w:r w:rsidRPr="002008F7">
        <w:rPr>
          <w:rFonts w:ascii="Bahnschrift SemiBold" w:hAnsi="Bahnschrift SemiBold"/>
          <w:color w:val="000000" w:themeColor="text1"/>
          <w:sz w:val="24"/>
          <w:szCs w:val="24"/>
        </w:rPr>
        <w:t>Order_id</w:t>
      </w:r>
      <w:proofErr w:type="spellEnd"/>
      <w:r w:rsidRPr="002008F7">
        <w:rPr>
          <w:rFonts w:ascii="Bahnschrift SemiBold" w:hAnsi="Bahnschrift SemiBold"/>
          <w:color w:val="000000" w:themeColor="text1"/>
          <w:sz w:val="24"/>
          <w:szCs w:val="24"/>
        </w:rPr>
        <w:t xml:space="preserve"> NOT NULL;</w:t>
      </w:r>
    </w:p>
    <w:p w14:paraId="7EF649EE" w14:textId="41C96D27" w:rsid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alter table Customer add constraint 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ofk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foreign key (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Order_id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) references </w:t>
      </w:r>
      <w:proofErr w:type="gram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orders(</w:t>
      </w:r>
      <w:proofErr w:type="spellStart"/>
      <w:proofErr w:type="gram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Order_id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);</w:t>
      </w:r>
    </w:p>
    <w:p w14:paraId="676D59F4" w14:textId="6920D3A2" w:rsidR="002008F7" w:rsidRDefault="002008F7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2B63E091" w14:textId="4F2885C9" w:rsidR="002008F7" w:rsidRPr="002008F7" w:rsidRDefault="002008F7" w:rsidP="00DC765E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MANAGER</w:t>
      </w:r>
    </w:p>
    <w:p w14:paraId="2E4E7B32" w14:textId="60A142E3" w:rsidR="00DC765E" w:rsidRDefault="002008F7" w:rsidP="002008F7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2008F7">
        <w:rPr>
          <w:rFonts w:ascii="Bahnschrift SemiBold" w:hAnsi="Bahnschrift SemiBold"/>
          <w:color w:val="000000" w:themeColor="text1"/>
          <w:sz w:val="24"/>
          <w:szCs w:val="24"/>
        </w:rPr>
        <w:t>ALTER TABLE Manager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2008F7">
        <w:rPr>
          <w:rFonts w:ascii="Bahnschrift SemiBold" w:hAnsi="Bahnschrift SemiBold"/>
          <w:color w:val="000000" w:themeColor="text1"/>
          <w:sz w:val="24"/>
          <w:szCs w:val="24"/>
        </w:rPr>
        <w:t xml:space="preserve">MODIFY </w:t>
      </w:r>
      <w:proofErr w:type="spellStart"/>
      <w:r w:rsidRPr="002008F7">
        <w:rPr>
          <w:rFonts w:ascii="Bahnschrift SemiBold" w:hAnsi="Bahnschrift SemiBold"/>
          <w:color w:val="000000" w:themeColor="text1"/>
          <w:sz w:val="24"/>
          <w:szCs w:val="24"/>
        </w:rPr>
        <w:t>Manager_salary</w:t>
      </w:r>
      <w:proofErr w:type="spellEnd"/>
      <w:r w:rsidRPr="002008F7">
        <w:rPr>
          <w:rFonts w:ascii="Bahnschrift SemiBold" w:hAnsi="Bahnschrift SemiBold"/>
          <w:color w:val="000000" w:themeColor="text1"/>
          <w:sz w:val="24"/>
          <w:szCs w:val="24"/>
        </w:rPr>
        <w:t xml:space="preserve"> NOT NULL;</w:t>
      </w:r>
    </w:p>
    <w:p w14:paraId="258FFA9F" w14:textId="77777777" w:rsidR="002008F7" w:rsidRDefault="002008F7" w:rsidP="002008F7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033A193A" w14:textId="12F27DCA" w:rsidR="00DC765E" w:rsidRPr="00DC765E" w:rsidRDefault="00DC765E" w:rsidP="00DC765E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WAITER</w:t>
      </w:r>
    </w:p>
    <w:p w14:paraId="497F26E5" w14:textId="75485DB2" w:rsid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alter table Waiter add constraint 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mfk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foreign key (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Manager_id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) references </w:t>
      </w:r>
      <w:proofErr w:type="gram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Manager(</w:t>
      </w:r>
      <w:proofErr w:type="spellStart"/>
      <w:proofErr w:type="gram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Manager_id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);</w:t>
      </w:r>
    </w:p>
    <w:p w14:paraId="673C8AB2" w14:textId="77777777" w:rsid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075CD691" w14:textId="0FEA7E41" w:rsidR="00DC765E" w:rsidRPr="00DC765E" w:rsidRDefault="00DC765E" w:rsidP="00DC765E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PAYMENT</w:t>
      </w:r>
    </w:p>
    <w:p w14:paraId="2E040DB6" w14:textId="42996BCF" w:rsid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alter table Payment add constraint 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cfk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DC765E">
        <w:rPr>
          <w:rFonts w:ascii="Bahnschrift SemiBold" w:hAnsi="Bahnschrift SemiBold"/>
          <w:color w:val="000000" w:themeColor="text1"/>
        </w:rPr>
        <w:t>foreign</w:t>
      </w: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key (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Customer_id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) references </w:t>
      </w:r>
      <w:proofErr w:type="gram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Customer(</w:t>
      </w:r>
      <w:proofErr w:type="spellStart"/>
      <w:proofErr w:type="gram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Customer_id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);</w:t>
      </w:r>
    </w:p>
    <w:p w14:paraId="0DFE00E3" w14:textId="77777777" w:rsid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67F4F575" w14:textId="482F0820" w:rsidR="00DC765E" w:rsidRPr="00DC765E" w:rsidRDefault="00DC765E" w:rsidP="00DC765E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RATING</w:t>
      </w:r>
    </w:p>
    <w:p w14:paraId="6C8ED5E2" w14:textId="6304BADA" w:rsidR="00DC765E" w:rsidRP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alter table Rating add constraint 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rfk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foreign key (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Customer_id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) references </w:t>
      </w:r>
      <w:proofErr w:type="gram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Customer(</w:t>
      </w:r>
      <w:proofErr w:type="spellStart"/>
      <w:proofErr w:type="gram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Customer_id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);</w:t>
      </w:r>
    </w:p>
    <w:p w14:paraId="3EB025FB" w14:textId="4068AE68" w:rsid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alter table Rating add constraint 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rmfk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foreign key (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Food_id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) references </w:t>
      </w:r>
      <w:proofErr w:type="gram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Menu(</w:t>
      </w:r>
      <w:proofErr w:type="spellStart"/>
      <w:proofErr w:type="gram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Food_id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);</w:t>
      </w:r>
    </w:p>
    <w:p w14:paraId="6B2033D1" w14:textId="4D70C725" w:rsid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38A26A0A" w14:textId="77777777" w:rsidR="002008F7" w:rsidRDefault="002008F7" w:rsidP="00DC765E">
      <w:pPr>
        <w:rPr>
          <w:rFonts w:ascii="Bahnschrift SemiBold" w:hAnsi="Bahnschrift SemiBold"/>
          <w:color w:val="007789"/>
          <w:sz w:val="24"/>
          <w:szCs w:val="24"/>
        </w:rPr>
      </w:pPr>
    </w:p>
    <w:p w14:paraId="7A94B7C5" w14:textId="1F8E7EC7" w:rsidR="00DC765E" w:rsidRPr="00DC765E" w:rsidRDefault="00DC765E" w:rsidP="00DC765E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ORDERS</w:t>
      </w:r>
    </w:p>
    <w:p w14:paraId="06ADD0CC" w14:textId="565DBBAE" w:rsidR="00DC765E" w:rsidRP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alter table Orders add constraint 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wfk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foreign key (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Waiter_id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) references </w:t>
      </w:r>
      <w:proofErr w:type="gram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Waiter(</w:t>
      </w:r>
      <w:proofErr w:type="spellStart"/>
      <w:proofErr w:type="gram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Waiter_id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);</w:t>
      </w:r>
    </w:p>
    <w:p w14:paraId="552FE7F1" w14:textId="469A754F" w:rsid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alter table Orders add constraint 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efk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foreign key (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Employee_id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) references </w:t>
      </w:r>
      <w:proofErr w:type="gram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Employee(</w:t>
      </w:r>
      <w:proofErr w:type="spellStart"/>
      <w:proofErr w:type="gram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Employee_id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);</w:t>
      </w:r>
    </w:p>
    <w:p w14:paraId="51E3B781" w14:textId="77777777" w:rsidR="002F792C" w:rsidRDefault="002F792C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566FFE98" w14:textId="4CD40BD7" w:rsidR="00DC765E" w:rsidRPr="00F20209" w:rsidRDefault="00DC765E" w:rsidP="00DC765E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CMR</w:t>
      </w:r>
    </w:p>
    <w:p w14:paraId="29E1ED7B" w14:textId="4A00A573" w:rsidR="00DC765E" w:rsidRP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alter table CMR add constraint 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cufk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foreign key (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Customer_id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) references </w:t>
      </w:r>
      <w:proofErr w:type="gram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Customer(</w:t>
      </w:r>
      <w:proofErr w:type="spellStart"/>
      <w:proofErr w:type="gram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Customer_id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);</w:t>
      </w:r>
    </w:p>
    <w:p w14:paraId="79A926B4" w14:textId="1B910C6D" w:rsidR="00DC765E" w:rsidRPr="00DC765E" w:rsidRDefault="00DC765E" w:rsidP="00DC765E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alter table CMR add constraint 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fofk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 foreign key (</w:t>
      </w:r>
      <w:proofErr w:type="spell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Food_id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 xml:space="preserve">) references </w:t>
      </w:r>
      <w:proofErr w:type="gramStart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Menu(</w:t>
      </w:r>
      <w:proofErr w:type="spellStart"/>
      <w:proofErr w:type="gram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Food_id</w:t>
      </w:r>
      <w:proofErr w:type="spellEnd"/>
      <w:r w:rsidRPr="00DC765E">
        <w:rPr>
          <w:rFonts w:ascii="Bahnschrift SemiBold" w:hAnsi="Bahnschrift SemiBold"/>
          <w:color w:val="000000" w:themeColor="text1"/>
          <w:sz w:val="24"/>
          <w:szCs w:val="24"/>
        </w:rPr>
        <w:t>);</w:t>
      </w:r>
    </w:p>
    <w:p w14:paraId="598EFB23" w14:textId="253C2FE8" w:rsidR="002F792C" w:rsidRDefault="002F792C" w:rsidP="009533B4">
      <w:pPr>
        <w:rPr>
          <w:rFonts w:ascii="Bahnschrift SemiBold" w:hAnsi="Bahnschrift SemiBold"/>
          <w:color w:val="007789"/>
          <w:sz w:val="32"/>
          <w:szCs w:val="32"/>
        </w:rPr>
      </w:pPr>
    </w:p>
    <w:p w14:paraId="31D68C53" w14:textId="77777777" w:rsidR="002F792C" w:rsidRDefault="002F792C">
      <w:pPr>
        <w:rPr>
          <w:rFonts w:ascii="Bahnschrift SemiBold" w:hAnsi="Bahnschrift SemiBold"/>
          <w:color w:val="007789"/>
          <w:sz w:val="32"/>
          <w:szCs w:val="32"/>
        </w:rPr>
      </w:pPr>
      <w:r>
        <w:rPr>
          <w:rFonts w:ascii="Bahnschrift SemiBold" w:hAnsi="Bahnschrift SemiBold"/>
          <w:color w:val="007789"/>
          <w:sz w:val="32"/>
          <w:szCs w:val="32"/>
        </w:rPr>
        <w:br w:type="page"/>
      </w:r>
    </w:p>
    <w:p w14:paraId="02521874" w14:textId="745042EF" w:rsidR="002F792C" w:rsidRDefault="002F792C" w:rsidP="002F792C">
      <w:pPr>
        <w:pStyle w:val="Title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>QUERY WRITING</w:t>
      </w:r>
    </w:p>
    <w:p w14:paraId="1E9C04C0" w14:textId="626EFCA9" w:rsidR="002F792C" w:rsidRDefault="002F792C" w:rsidP="002F792C">
      <w:pPr>
        <w:pStyle w:val="Title"/>
        <w:rPr>
          <w:rFonts w:ascii="Bahnschrift SemiBold" w:hAnsi="Bahnschrift SemiBold"/>
          <w:sz w:val="36"/>
          <w:szCs w:val="36"/>
        </w:rPr>
      </w:pPr>
    </w:p>
    <w:p w14:paraId="56DFC11A" w14:textId="77777777" w:rsidR="002F792C" w:rsidRPr="002F792C" w:rsidRDefault="002F792C" w:rsidP="002F792C">
      <w:pPr>
        <w:pStyle w:val="Title"/>
        <w:rPr>
          <w:rFonts w:ascii="Bahnschrift SemiBold" w:hAnsi="Bahnschrift SemiBold"/>
          <w:sz w:val="36"/>
          <w:szCs w:val="36"/>
        </w:rPr>
      </w:pPr>
    </w:p>
    <w:p w14:paraId="2280DB38" w14:textId="18CDDC7B" w:rsidR="002F792C" w:rsidRDefault="003D6C6B" w:rsidP="002F792C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JOINING</w:t>
      </w:r>
    </w:p>
    <w:p w14:paraId="2C900F36" w14:textId="77777777" w:rsidR="003D6C6B" w:rsidRDefault="003D6C6B" w:rsidP="002F792C">
      <w:pPr>
        <w:rPr>
          <w:rFonts w:ascii="Bahnschrift SemiBold" w:hAnsi="Bahnschrift SemiBold"/>
          <w:color w:val="007789"/>
          <w:sz w:val="24"/>
          <w:szCs w:val="24"/>
        </w:rPr>
      </w:pPr>
    </w:p>
    <w:p w14:paraId="2BC07E79" w14:textId="73C81CA7" w:rsidR="003D6C6B" w:rsidRDefault="003D6C6B" w:rsidP="00F30F20">
      <w:pPr>
        <w:jc w:val="center"/>
        <w:rPr>
          <w:rFonts w:ascii="Bahnschrift SemiBold" w:hAnsi="Bahnschrift SemiBold"/>
          <w:color w:val="007789"/>
          <w:sz w:val="24"/>
          <w:szCs w:val="24"/>
        </w:rPr>
      </w:pPr>
      <w:r w:rsidRPr="003D6C6B">
        <w:rPr>
          <w:rFonts w:ascii="Bahnschrift SemiBold" w:hAnsi="Bahnschrift SemiBold"/>
          <w:color w:val="007789"/>
        </w:rPr>
        <w:t>EQUI</w:t>
      </w:r>
      <w:r>
        <w:rPr>
          <w:rFonts w:ascii="Bahnschrift SemiBold" w:hAnsi="Bahnschrift SemiBold"/>
          <w:color w:val="007789"/>
        </w:rPr>
        <w:t>J</w:t>
      </w:r>
      <w:r w:rsidRPr="003D6C6B">
        <w:rPr>
          <w:rFonts w:ascii="Bahnschrift SemiBold" w:hAnsi="Bahnschrift SemiBold"/>
          <w:color w:val="007789"/>
        </w:rPr>
        <w:t>OIN</w:t>
      </w:r>
    </w:p>
    <w:p w14:paraId="0E7D90D0" w14:textId="77777777" w:rsidR="00C51845" w:rsidRDefault="00C51845" w:rsidP="00C51845">
      <w:pPr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08AC7451" w14:textId="4F576073" w:rsidR="003B3ECD" w:rsidRPr="00C51845" w:rsidRDefault="003B3ECD" w:rsidP="00C51845">
      <w:pPr>
        <w:pStyle w:val="ListParagraph"/>
        <w:numPr>
          <w:ilvl w:val="0"/>
          <w:numId w:val="24"/>
        </w:numPr>
        <w:rPr>
          <w:rFonts w:ascii="Bahnschrift SemiBold" w:hAnsi="Bahnschrift SemiBold"/>
          <w:color w:val="007789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m.manager</w:t>
      </w:r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m.manager_name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w.waiter_id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w.waiter_name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w.manager_id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manager m, waiter w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m.manager_id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w.manager_id</w:t>
      </w:r>
      <w:proofErr w:type="spellEnd"/>
    </w:p>
    <w:p w14:paraId="661BEB46" w14:textId="77777777" w:rsidR="00C51845" w:rsidRPr="00C51845" w:rsidRDefault="00C51845" w:rsidP="00C51845">
      <w:pPr>
        <w:pStyle w:val="ListParagraph"/>
        <w:rPr>
          <w:rFonts w:ascii="Bahnschrift SemiBold" w:hAnsi="Bahnschrift SemiBold"/>
          <w:color w:val="007789"/>
          <w:sz w:val="24"/>
          <w:szCs w:val="24"/>
        </w:rPr>
      </w:pPr>
    </w:p>
    <w:p w14:paraId="08118911" w14:textId="155E96C5" w:rsidR="00C51845" w:rsidRDefault="00C51845" w:rsidP="00C51845">
      <w:pPr>
        <w:pStyle w:val="ListParagraph"/>
        <w:rPr>
          <w:rFonts w:ascii="Bahnschrift SemiBold" w:hAnsi="Bahnschrift SemiBold"/>
          <w:color w:val="007789"/>
          <w:sz w:val="24"/>
          <w:szCs w:val="24"/>
        </w:rPr>
      </w:pPr>
      <w:r w:rsidRPr="00C51845">
        <w:rPr>
          <w:rFonts w:ascii="Bahnschrift SemiBold" w:hAnsi="Bahnschrift SemiBold"/>
          <w:noProof/>
          <w:color w:val="007789"/>
          <w:sz w:val="24"/>
          <w:szCs w:val="24"/>
        </w:rPr>
        <w:drawing>
          <wp:inline distT="0" distB="0" distL="0" distR="0" wp14:anchorId="6A6BE954" wp14:editId="65F84584">
            <wp:extent cx="4605375" cy="204046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5843" cy="20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CD12" w14:textId="77777777" w:rsidR="00C51845" w:rsidRPr="00C51845" w:rsidRDefault="00C51845" w:rsidP="00C51845">
      <w:pPr>
        <w:pStyle w:val="ListParagraph"/>
        <w:rPr>
          <w:rFonts w:ascii="Bahnschrift SemiBold" w:hAnsi="Bahnschrift SemiBold"/>
          <w:color w:val="007789"/>
          <w:sz w:val="24"/>
          <w:szCs w:val="24"/>
        </w:rPr>
      </w:pPr>
    </w:p>
    <w:p w14:paraId="5AF6FE32" w14:textId="3A9111FD" w:rsidR="003B3ECD" w:rsidRDefault="003B3ECD" w:rsidP="00C51845">
      <w:pPr>
        <w:pStyle w:val="ListParagraph"/>
        <w:numPr>
          <w:ilvl w:val="0"/>
          <w:numId w:val="24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c.customer</w:t>
      </w:r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c.customer_address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c.order_id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o.order_date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o.amount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o.waiter_id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w.waiter_name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customer c, orders o, waiter w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c.order_id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o.order_id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and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o.waiter_id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w.waiter_id</w:t>
      </w:r>
      <w:proofErr w:type="spellEnd"/>
    </w:p>
    <w:p w14:paraId="48545A46" w14:textId="6717FA9E" w:rsidR="00C51845" w:rsidRDefault="00C51845" w:rsidP="00C51845">
      <w:pPr>
        <w:pStyle w:val="ListParagraph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1DF676FD" w14:textId="7A31F24A" w:rsidR="00C51845" w:rsidRPr="00C51845" w:rsidRDefault="00C51845" w:rsidP="00C51845">
      <w:pPr>
        <w:pStyle w:val="ListParagraph"/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noProof/>
          <w:color w:val="000000" w:themeColor="text1"/>
          <w:sz w:val="24"/>
          <w:szCs w:val="24"/>
        </w:rPr>
        <w:drawing>
          <wp:inline distT="0" distB="0" distL="0" distR="0" wp14:anchorId="6928FADD" wp14:editId="11D83809">
            <wp:extent cx="5274310" cy="17786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FFD2" w14:textId="77777777" w:rsidR="003D6C6B" w:rsidRPr="003B3ECD" w:rsidRDefault="003D6C6B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4E57F39A" w14:textId="77777777" w:rsidR="00C51845" w:rsidRPr="00C51845" w:rsidRDefault="00C51845" w:rsidP="00C51845">
      <w:pPr>
        <w:jc w:val="center"/>
        <w:rPr>
          <w:rFonts w:ascii="Bahnschrift SemiBold" w:hAnsi="Bahnschrift SemiBold"/>
          <w:color w:val="007789"/>
        </w:rPr>
      </w:pPr>
    </w:p>
    <w:p w14:paraId="1F2938E8" w14:textId="77777777" w:rsidR="00C51845" w:rsidRPr="00C51845" w:rsidRDefault="00C51845" w:rsidP="00C51845">
      <w:pPr>
        <w:jc w:val="center"/>
        <w:rPr>
          <w:rFonts w:ascii="Bahnschrift SemiBold" w:hAnsi="Bahnschrift SemiBold"/>
          <w:color w:val="007789"/>
        </w:rPr>
      </w:pPr>
      <w:r w:rsidRPr="00C51845">
        <w:rPr>
          <w:rFonts w:ascii="Bahnschrift SemiBold" w:hAnsi="Bahnschrift SemiBold"/>
          <w:color w:val="007789"/>
        </w:rPr>
        <w:t>OUTERJOIN</w:t>
      </w:r>
    </w:p>
    <w:p w14:paraId="0B78ED95" w14:textId="5C41CBBF" w:rsidR="00C51845" w:rsidRDefault="00C51845" w:rsidP="00C51845">
      <w:pPr>
        <w:pStyle w:val="ListParagraph"/>
        <w:numPr>
          <w:ilvl w:val="0"/>
          <w:numId w:val="27"/>
        </w:numPr>
        <w:rPr>
          <w:rFonts w:ascii="Bahnschrift SemiBold" w:hAnsi="Bahnschrift SemiBold"/>
          <w:color w:val="auto"/>
        </w:rPr>
      </w:pPr>
      <w:r w:rsidRPr="00C51845">
        <w:rPr>
          <w:rFonts w:ascii="Bahnschrift SemiBold" w:hAnsi="Bahnschrift SemiBold"/>
          <w:color w:val="auto"/>
        </w:rPr>
        <w:t xml:space="preserve">select </w:t>
      </w:r>
      <w:proofErr w:type="spellStart"/>
      <w:proofErr w:type="gramStart"/>
      <w:r w:rsidRPr="00C51845">
        <w:rPr>
          <w:rFonts w:ascii="Bahnschrift SemiBold" w:hAnsi="Bahnschrift SemiBold"/>
          <w:color w:val="auto"/>
        </w:rPr>
        <w:t>w.waiter</w:t>
      </w:r>
      <w:proofErr w:type="gramEnd"/>
      <w:r w:rsidRPr="00C51845">
        <w:rPr>
          <w:rFonts w:ascii="Bahnschrift SemiBold" w:hAnsi="Bahnschrift SemiBold"/>
          <w:color w:val="auto"/>
        </w:rPr>
        <w:t>_id</w:t>
      </w:r>
      <w:proofErr w:type="spellEnd"/>
      <w:r w:rsidRPr="00C51845">
        <w:rPr>
          <w:rFonts w:ascii="Bahnschrift SemiBold" w:hAnsi="Bahnschrift SemiBold"/>
          <w:color w:val="auto"/>
        </w:rPr>
        <w:t xml:space="preserve">, </w:t>
      </w:r>
      <w:proofErr w:type="spellStart"/>
      <w:r w:rsidRPr="00C51845">
        <w:rPr>
          <w:rFonts w:ascii="Bahnschrift SemiBold" w:hAnsi="Bahnschrift SemiBold"/>
          <w:color w:val="auto"/>
        </w:rPr>
        <w:t>w.waiter_name</w:t>
      </w:r>
      <w:proofErr w:type="spellEnd"/>
      <w:r w:rsidRPr="00C51845">
        <w:rPr>
          <w:rFonts w:ascii="Bahnschrift SemiBold" w:hAnsi="Bahnschrift SemiBold"/>
          <w:color w:val="auto"/>
        </w:rPr>
        <w:t xml:space="preserve">, </w:t>
      </w:r>
      <w:proofErr w:type="spellStart"/>
      <w:r w:rsidRPr="00C51845">
        <w:rPr>
          <w:rFonts w:ascii="Bahnschrift SemiBold" w:hAnsi="Bahnschrift SemiBold"/>
          <w:color w:val="auto"/>
        </w:rPr>
        <w:t>m.manager_id</w:t>
      </w:r>
      <w:proofErr w:type="spellEnd"/>
      <w:r w:rsidRPr="00C51845">
        <w:rPr>
          <w:rFonts w:ascii="Bahnschrift SemiBold" w:hAnsi="Bahnschrift SemiBold"/>
          <w:color w:val="auto"/>
        </w:rPr>
        <w:t xml:space="preserve"> from waiter w, manager m where </w:t>
      </w:r>
      <w:proofErr w:type="spellStart"/>
      <w:r w:rsidRPr="00C51845">
        <w:rPr>
          <w:rFonts w:ascii="Bahnschrift SemiBold" w:hAnsi="Bahnschrift SemiBold"/>
          <w:color w:val="auto"/>
        </w:rPr>
        <w:t>w.manager_id</w:t>
      </w:r>
      <w:proofErr w:type="spellEnd"/>
      <w:r w:rsidRPr="00C51845">
        <w:rPr>
          <w:rFonts w:ascii="Bahnschrift SemiBold" w:hAnsi="Bahnschrift SemiBold"/>
          <w:color w:val="auto"/>
        </w:rPr>
        <w:t xml:space="preserve">(+) = </w:t>
      </w:r>
      <w:proofErr w:type="spellStart"/>
      <w:r w:rsidRPr="00C51845">
        <w:rPr>
          <w:rFonts w:ascii="Bahnschrift SemiBold" w:hAnsi="Bahnschrift SemiBold"/>
          <w:color w:val="auto"/>
        </w:rPr>
        <w:t>m.manager_id</w:t>
      </w:r>
      <w:proofErr w:type="spellEnd"/>
      <w:r w:rsidRPr="00C51845">
        <w:rPr>
          <w:rFonts w:ascii="Bahnschrift SemiBold" w:hAnsi="Bahnschrift SemiBold"/>
          <w:color w:val="auto"/>
        </w:rPr>
        <w:t xml:space="preserve"> order by </w:t>
      </w:r>
      <w:proofErr w:type="spellStart"/>
      <w:r w:rsidRPr="00C51845">
        <w:rPr>
          <w:rFonts w:ascii="Bahnschrift SemiBold" w:hAnsi="Bahnschrift SemiBold"/>
          <w:color w:val="auto"/>
        </w:rPr>
        <w:t>w.manager_id</w:t>
      </w:r>
      <w:proofErr w:type="spellEnd"/>
    </w:p>
    <w:p w14:paraId="633239F3" w14:textId="27BBBA38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  <w:r w:rsidRPr="00C51845">
        <w:rPr>
          <w:rFonts w:ascii="Bahnschrift SemiBold" w:hAnsi="Bahnschrift SemiBold"/>
          <w:noProof/>
          <w:color w:val="auto"/>
        </w:rPr>
        <w:drawing>
          <wp:inline distT="0" distB="0" distL="0" distR="0" wp14:anchorId="2B0FE823" wp14:editId="1C493F23">
            <wp:extent cx="2964437" cy="301778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B6A1" w14:textId="4B354D51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56E3F54A" w14:textId="0246020F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52C9BBAF" w14:textId="2032184C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3CDADF6C" w14:textId="33B9F479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7FE48F4F" w14:textId="7E5AC33B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7B00A03F" w14:textId="62108DCA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301C76CB" w14:textId="4F061F9D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38F7AA05" w14:textId="10424F72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5AEE82C8" w14:textId="0B1C1F9B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50F534D4" w14:textId="69F899B5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012D95CA" w14:textId="4CD8227A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1AAF6FBA" w14:textId="575DE37F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47ED706E" w14:textId="7AFEF803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227D72F1" w14:textId="41AF5819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7ED39B08" w14:textId="16EF8DF3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7F25697B" w14:textId="594C9B74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6AF49013" w14:textId="43480810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3D6A1BAA" w14:textId="2AB41809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5A0ACB7D" w14:textId="6B2D596B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45CC4400" w14:textId="48597DA8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2C365EB7" w14:textId="3CDC4D4D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6A8E4D00" w14:textId="702CE485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0547B543" w14:textId="2B017108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715A0164" w14:textId="24F45017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6EB42B99" w14:textId="77777777" w:rsidR="00C51845" w:rsidRP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26F86E49" w14:textId="6E5C7F71" w:rsidR="00C51845" w:rsidRPr="00C51845" w:rsidRDefault="00C51845" w:rsidP="00C51845">
      <w:pPr>
        <w:pStyle w:val="ListParagraph"/>
        <w:numPr>
          <w:ilvl w:val="0"/>
          <w:numId w:val="27"/>
        </w:numPr>
        <w:rPr>
          <w:rFonts w:ascii="Bahnschrift SemiBold" w:hAnsi="Bahnschrift SemiBold"/>
          <w:color w:val="auto"/>
        </w:rPr>
      </w:pPr>
      <w:r w:rsidRPr="00C51845">
        <w:rPr>
          <w:rFonts w:ascii="Bahnschrift SemiBold" w:hAnsi="Bahnschrift SemiBold"/>
          <w:color w:val="auto"/>
        </w:rPr>
        <w:lastRenderedPageBreak/>
        <w:t xml:space="preserve">select </w:t>
      </w:r>
      <w:proofErr w:type="spellStart"/>
      <w:proofErr w:type="gramStart"/>
      <w:r w:rsidRPr="00C51845">
        <w:rPr>
          <w:rFonts w:ascii="Bahnschrift SemiBold" w:hAnsi="Bahnschrift SemiBold"/>
          <w:color w:val="auto"/>
        </w:rPr>
        <w:t>w.waiter</w:t>
      </w:r>
      <w:proofErr w:type="gramEnd"/>
      <w:r w:rsidRPr="00C51845">
        <w:rPr>
          <w:rFonts w:ascii="Bahnschrift SemiBold" w:hAnsi="Bahnschrift SemiBold"/>
          <w:color w:val="auto"/>
        </w:rPr>
        <w:t>_name</w:t>
      </w:r>
      <w:proofErr w:type="spellEnd"/>
      <w:r w:rsidRPr="00C51845">
        <w:rPr>
          <w:rFonts w:ascii="Bahnschrift SemiBold" w:hAnsi="Bahnschrift SemiBold"/>
          <w:color w:val="auto"/>
        </w:rPr>
        <w:t xml:space="preserve">, </w:t>
      </w:r>
      <w:proofErr w:type="spellStart"/>
      <w:r w:rsidRPr="00C51845">
        <w:rPr>
          <w:rFonts w:ascii="Bahnschrift SemiBold" w:hAnsi="Bahnschrift SemiBold"/>
          <w:color w:val="auto"/>
        </w:rPr>
        <w:t>w.waiter_id</w:t>
      </w:r>
      <w:proofErr w:type="spellEnd"/>
      <w:r w:rsidRPr="00C51845">
        <w:rPr>
          <w:rFonts w:ascii="Bahnschrift SemiBold" w:hAnsi="Bahnschrift SemiBold"/>
          <w:color w:val="auto"/>
        </w:rPr>
        <w:t xml:space="preserve">, </w:t>
      </w:r>
      <w:proofErr w:type="spellStart"/>
      <w:r w:rsidRPr="00C51845">
        <w:rPr>
          <w:rFonts w:ascii="Bahnschrift SemiBold" w:hAnsi="Bahnschrift SemiBold"/>
          <w:color w:val="auto"/>
        </w:rPr>
        <w:t>o.order_id</w:t>
      </w:r>
      <w:proofErr w:type="spellEnd"/>
      <w:r w:rsidRPr="00C51845">
        <w:rPr>
          <w:rFonts w:ascii="Bahnschrift SemiBold" w:hAnsi="Bahnschrift SemiBold"/>
          <w:color w:val="auto"/>
        </w:rPr>
        <w:t xml:space="preserve">, </w:t>
      </w:r>
      <w:proofErr w:type="spellStart"/>
      <w:r w:rsidRPr="00C51845">
        <w:rPr>
          <w:rFonts w:ascii="Bahnschrift SemiBold" w:hAnsi="Bahnschrift SemiBold"/>
          <w:color w:val="auto"/>
        </w:rPr>
        <w:t>o.amount</w:t>
      </w:r>
      <w:proofErr w:type="spellEnd"/>
      <w:r w:rsidRPr="00C51845">
        <w:rPr>
          <w:rFonts w:ascii="Bahnschrift SemiBold" w:hAnsi="Bahnschrift SemiBold"/>
          <w:color w:val="auto"/>
        </w:rPr>
        <w:t xml:space="preserve"> from orders o, waiter w where </w:t>
      </w:r>
      <w:proofErr w:type="spellStart"/>
      <w:r w:rsidRPr="00C51845">
        <w:rPr>
          <w:rFonts w:ascii="Bahnschrift SemiBold" w:hAnsi="Bahnschrift SemiBold"/>
          <w:color w:val="auto"/>
        </w:rPr>
        <w:t>w.waiter_id</w:t>
      </w:r>
      <w:proofErr w:type="spellEnd"/>
      <w:r w:rsidRPr="00C51845">
        <w:rPr>
          <w:rFonts w:ascii="Bahnschrift SemiBold" w:hAnsi="Bahnschrift SemiBold"/>
          <w:color w:val="auto"/>
        </w:rPr>
        <w:t xml:space="preserve"> = </w:t>
      </w:r>
      <w:proofErr w:type="spellStart"/>
      <w:r w:rsidRPr="00C51845">
        <w:rPr>
          <w:rFonts w:ascii="Bahnschrift SemiBold" w:hAnsi="Bahnschrift SemiBold"/>
          <w:color w:val="auto"/>
        </w:rPr>
        <w:t>o.waiter_id</w:t>
      </w:r>
      <w:proofErr w:type="spellEnd"/>
      <w:r w:rsidRPr="00C51845">
        <w:rPr>
          <w:rFonts w:ascii="Bahnschrift SemiBold" w:hAnsi="Bahnschrift SemiBold"/>
          <w:color w:val="auto"/>
        </w:rPr>
        <w:t xml:space="preserve"> (+)</w:t>
      </w:r>
    </w:p>
    <w:p w14:paraId="5F776B9C" w14:textId="4EC68178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  <w:r w:rsidRPr="00C51845">
        <w:rPr>
          <w:rFonts w:ascii="Bahnschrift SemiBold" w:hAnsi="Bahnschrift SemiBold"/>
          <w:noProof/>
          <w:color w:val="auto"/>
        </w:rPr>
        <w:drawing>
          <wp:inline distT="0" distB="0" distL="0" distR="0" wp14:anchorId="19D05896" wp14:editId="68E32DAF">
            <wp:extent cx="3467400" cy="4557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AE8A" w14:textId="0395E523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288412A2" w14:textId="6DCB9D0D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3754F183" w14:textId="50C1F6BF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3C23D427" w14:textId="458EC30B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10DD65E6" w14:textId="189AE76C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09ACDCED" w14:textId="47A41689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7D016693" w14:textId="39C90951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70774243" w14:textId="2A35FC60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741FC869" w14:textId="025866AC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14679826" w14:textId="65449E1B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14725A69" w14:textId="02033781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5074FCAB" w14:textId="330E1DCA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3F99ADEB" w14:textId="05B1DA8E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131A2652" w14:textId="6D3CDC1F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52D58447" w14:textId="64406ABD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164BB16D" w14:textId="70E25120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354F311C" w14:textId="3A1BDC02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59D41496" w14:textId="3826B2DB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3FA858C5" w14:textId="386255E8" w:rsid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2F86850A" w14:textId="77777777" w:rsidR="00C51845" w:rsidRPr="00C51845" w:rsidRDefault="00C51845" w:rsidP="00C51845">
      <w:pPr>
        <w:pStyle w:val="ListParagraph"/>
        <w:ind w:left="360"/>
        <w:rPr>
          <w:rFonts w:ascii="Bahnschrift SemiBold" w:hAnsi="Bahnschrift SemiBold"/>
          <w:color w:val="auto"/>
        </w:rPr>
      </w:pPr>
    </w:p>
    <w:p w14:paraId="1D2C0F36" w14:textId="56AAAFB7" w:rsidR="003D6C6B" w:rsidRDefault="003D6C6B" w:rsidP="00C51845">
      <w:pPr>
        <w:pStyle w:val="ListParagraph"/>
        <w:ind w:left="360"/>
        <w:jc w:val="center"/>
        <w:rPr>
          <w:rFonts w:ascii="Bahnschrift SemiBold" w:hAnsi="Bahnschrift SemiBold"/>
          <w:color w:val="0081A4" w:themeColor="accent4" w:themeShade="BF"/>
        </w:rPr>
      </w:pPr>
      <w:r w:rsidRPr="00C51845">
        <w:rPr>
          <w:rFonts w:ascii="Bahnschrift SemiBold" w:hAnsi="Bahnschrift SemiBold"/>
          <w:color w:val="0081A4" w:themeColor="accent4" w:themeShade="BF"/>
        </w:rPr>
        <w:lastRenderedPageBreak/>
        <w:t>SELFJOIN</w:t>
      </w:r>
    </w:p>
    <w:p w14:paraId="6D23EC93" w14:textId="77777777" w:rsidR="00C51845" w:rsidRPr="00C51845" w:rsidRDefault="00C51845" w:rsidP="00C51845">
      <w:pPr>
        <w:pStyle w:val="ListParagraph"/>
        <w:ind w:left="360"/>
        <w:jc w:val="center"/>
        <w:rPr>
          <w:rFonts w:ascii="Bahnschrift SemiBold" w:hAnsi="Bahnschrift SemiBold"/>
          <w:color w:val="0081A4" w:themeColor="accent4" w:themeShade="BF"/>
          <w:sz w:val="24"/>
          <w:szCs w:val="24"/>
        </w:rPr>
      </w:pPr>
    </w:p>
    <w:p w14:paraId="5082BBE6" w14:textId="659C9DA4" w:rsidR="003B3ECD" w:rsidRDefault="003B3ECD" w:rsidP="00C51845">
      <w:pPr>
        <w:pStyle w:val="ListParagraph"/>
        <w:numPr>
          <w:ilvl w:val="0"/>
          <w:numId w:val="26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distinct </w:t>
      </w:r>
      <w:proofErr w:type="spellStart"/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w.waiter</w:t>
      </w:r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|| ' Works for ' ||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m.manager_id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waiter w, waiter m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w.manager_id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m.manager_id</w:t>
      </w:r>
      <w:proofErr w:type="spellEnd"/>
    </w:p>
    <w:p w14:paraId="44588687" w14:textId="77777777" w:rsid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771C10EA" w14:textId="132DBCBE" w:rsid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noProof/>
          <w:color w:val="000000" w:themeColor="text1"/>
          <w:sz w:val="24"/>
          <w:szCs w:val="24"/>
        </w:rPr>
        <w:drawing>
          <wp:inline distT="0" distB="0" distL="0" distR="0" wp14:anchorId="4D1FF924" wp14:editId="5EA5B005">
            <wp:extent cx="2888230" cy="301778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7460" w14:textId="77777777" w:rsidR="00C51845" w:rsidRP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426F4A6F" w14:textId="60B1E9E7" w:rsidR="003B3ECD" w:rsidRDefault="00C51845" w:rsidP="00C51845">
      <w:pPr>
        <w:pStyle w:val="ListParagraph"/>
        <w:numPr>
          <w:ilvl w:val="0"/>
          <w:numId w:val="26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e.employee</w:t>
      </w:r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 ||' WORKS AS '||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r.role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 as info from employee e, employee r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e.employee_id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r.employee_id</w:t>
      </w:r>
      <w:proofErr w:type="spellEnd"/>
    </w:p>
    <w:p w14:paraId="246723A7" w14:textId="77777777" w:rsid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323A9300" w14:textId="1637AF3A" w:rsid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noProof/>
          <w:color w:val="000000" w:themeColor="text1"/>
          <w:sz w:val="24"/>
          <w:szCs w:val="24"/>
        </w:rPr>
        <w:drawing>
          <wp:inline distT="0" distB="0" distL="0" distR="0" wp14:anchorId="2E95B673" wp14:editId="40853411">
            <wp:extent cx="1646063" cy="220237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063B" w14:textId="2782741A" w:rsid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52ACCBC2" w14:textId="4A11A1CD" w:rsid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21790486" w14:textId="3AAF545C" w:rsid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0F2EC2C2" w14:textId="77777777" w:rsidR="00C51845" w:rsidRDefault="00C51845" w:rsidP="00C51845">
      <w:pPr>
        <w:rPr>
          <w:rFonts w:ascii="Bahnschrift SemiBold" w:hAnsi="Bahnschrift SemiBold"/>
          <w:color w:val="0081A4" w:themeColor="accent4" w:themeShade="BF"/>
        </w:rPr>
      </w:pPr>
    </w:p>
    <w:p w14:paraId="5F29DBAB" w14:textId="77777777" w:rsidR="00C51845" w:rsidRDefault="00C51845" w:rsidP="00C51845">
      <w:pPr>
        <w:rPr>
          <w:rFonts w:ascii="Bahnschrift SemiBold" w:hAnsi="Bahnschrift SemiBold"/>
          <w:color w:val="0081A4" w:themeColor="accent4" w:themeShade="BF"/>
        </w:rPr>
      </w:pPr>
    </w:p>
    <w:p w14:paraId="33F7FCA8" w14:textId="77777777" w:rsidR="00C51845" w:rsidRDefault="00C51845" w:rsidP="00C51845">
      <w:pPr>
        <w:rPr>
          <w:rFonts w:ascii="Bahnschrift SemiBold" w:hAnsi="Bahnschrift SemiBold"/>
          <w:color w:val="0081A4" w:themeColor="accent4" w:themeShade="BF"/>
        </w:rPr>
      </w:pPr>
    </w:p>
    <w:p w14:paraId="041081C6" w14:textId="77777777" w:rsidR="00C51845" w:rsidRDefault="00C51845" w:rsidP="00C51845">
      <w:pPr>
        <w:rPr>
          <w:rFonts w:ascii="Bahnschrift SemiBold" w:hAnsi="Bahnschrift SemiBold"/>
          <w:color w:val="0081A4" w:themeColor="accent4" w:themeShade="BF"/>
        </w:rPr>
      </w:pPr>
    </w:p>
    <w:p w14:paraId="624339A9" w14:textId="77777777" w:rsidR="00C51845" w:rsidRDefault="00C51845" w:rsidP="00C51845">
      <w:pPr>
        <w:rPr>
          <w:rFonts w:ascii="Bahnschrift SemiBold" w:hAnsi="Bahnschrift SemiBold"/>
          <w:color w:val="0081A4" w:themeColor="accent4" w:themeShade="BF"/>
        </w:rPr>
      </w:pPr>
    </w:p>
    <w:p w14:paraId="37FC1EC3" w14:textId="084F38D0" w:rsidR="00C51845" w:rsidRPr="00C51845" w:rsidRDefault="00C51845" w:rsidP="00C51845">
      <w:pPr>
        <w:jc w:val="center"/>
        <w:rPr>
          <w:rFonts w:ascii="Bahnschrift SemiBold" w:hAnsi="Bahnschrift SemiBold"/>
          <w:color w:val="0081A4" w:themeColor="accent4" w:themeShade="BF"/>
        </w:rPr>
      </w:pPr>
      <w:r w:rsidRPr="00C51845">
        <w:rPr>
          <w:rFonts w:ascii="Bahnschrift SemiBold" w:hAnsi="Bahnschrift SemiBold"/>
          <w:color w:val="0081A4" w:themeColor="accent4" w:themeShade="BF"/>
        </w:rPr>
        <w:t>NON_EQUIJOIN</w:t>
      </w:r>
    </w:p>
    <w:p w14:paraId="5E34E113" w14:textId="6E7B2FA9" w:rsidR="00C51845" w:rsidRDefault="00C51845" w:rsidP="00C51845">
      <w:pPr>
        <w:pStyle w:val="ListParagraph"/>
        <w:numPr>
          <w:ilvl w:val="0"/>
          <w:numId w:val="28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distinct </w:t>
      </w:r>
      <w:proofErr w:type="spellStart"/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e.employee</w:t>
      </w:r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waiter w, employee e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w.waiter_salary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&gt;=10000</w:t>
      </w:r>
    </w:p>
    <w:p w14:paraId="06E04AA7" w14:textId="77777777" w:rsidR="00C51845" w:rsidRDefault="00C51845" w:rsidP="00C51845">
      <w:pPr>
        <w:pStyle w:val="ListParagraph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475DE7D9" w14:textId="19984111" w:rsidR="00C51845" w:rsidRDefault="00C51845" w:rsidP="00C51845">
      <w:pPr>
        <w:pStyle w:val="ListParagraph"/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noProof/>
          <w:color w:val="000000" w:themeColor="text1"/>
          <w:sz w:val="24"/>
          <w:szCs w:val="24"/>
        </w:rPr>
        <w:drawing>
          <wp:inline distT="0" distB="0" distL="0" distR="0" wp14:anchorId="16D56545" wp14:editId="139AD339">
            <wp:extent cx="1348857" cy="219475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F9CE" w14:textId="77777777" w:rsidR="00C51845" w:rsidRPr="00C51845" w:rsidRDefault="00C51845" w:rsidP="00C51845">
      <w:pPr>
        <w:pStyle w:val="ListParagraph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00D9D9E1" w14:textId="0E92B2CB" w:rsidR="00C51845" w:rsidRDefault="00C51845" w:rsidP="00C51845">
      <w:pPr>
        <w:pStyle w:val="ListParagraph"/>
        <w:numPr>
          <w:ilvl w:val="0"/>
          <w:numId w:val="28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distinct </w:t>
      </w:r>
      <w:proofErr w:type="spellStart"/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o.order</w:t>
      </w:r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_date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o.amount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orders o, waiter w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w.waiter_id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between 5 and 7</w:t>
      </w:r>
    </w:p>
    <w:p w14:paraId="2CE1D37D" w14:textId="77777777" w:rsidR="00C51845" w:rsidRDefault="00C51845" w:rsidP="00C51845">
      <w:pPr>
        <w:pStyle w:val="ListParagraph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39672176" w14:textId="0D8FD5C8" w:rsidR="00C51845" w:rsidRPr="00C51845" w:rsidRDefault="00C51845" w:rsidP="00C51845">
      <w:pPr>
        <w:pStyle w:val="ListParagraph"/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noProof/>
          <w:color w:val="000000" w:themeColor="text1"/>
          <w:sz w:val="24"/>
          <w:szCs w:val="24"/>
        </w:rPr>
        <w:drawing>
          <wp:inline distT="0" distB="0" distL="0" distR="0" wp14:anchorId="620905F0" wp14:editId="0F35AF71">
            <wp:extent cx="1775614" cy="24005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0D1" w14:textId="33C6E582" w:rsid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705F6F0F" w14:textId="1834938E" w:rsid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340D60DD" w14:textId="77777777" w:rsidR="00C51845" w:rsidRPr="00C51845" w:rsidRDefault="00C51845" w:rsidP="00C51845">
      <w:pPr>
        <w:pStyle w:val="ListParagraph"/>
        <w:ind w:left="360"/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42876309" w14:textId="23CF8441" w:rsid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6B116922" w14:textId="15FB2E0C" w:rsidR="00C51845" w:rsidRDefault="00C51845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60223D07" w14:textId="77777777" w:rsidR="00C51845" w:rsidRPr="003B3ECD" w:rsidRDefault="00C51845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5EEF1A86" w14:textId="3D61245B" w:rsidR="003B3ECD" w:rsidRPr="003D6C6B" w:rsidRDefault="003D6C6B" w:rsidP="003B3ECD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SUBQUERY</w:t>
      </w:r>
    </w:p>
    <w:p w14:paraId="15D960BF" w14:textId="77777777" w:rsidR="003B3ECD" w:rsidRPr="00C51845" w:rsidRDefault="003B3ECD" w:rsidP="00C51845">
      <w:pPr>
        <w:pStyle w:val="ListParagraph"/>
        <w:numPr>
          <w:ilvl w:val="0"/>
          <w:numId w:val="22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* from menu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food_id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in (select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food_id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menu where price&gt;200)</w:t>
      </w:r>
    </w:p>
    <w:p w14:paraId="4F613F9A" w14:textId="77777777" w:rsidR="003B3ECD" w:rsidRPr="00C51845" w:rsidRDefault="003B3ECD" w:rsidP="00C51845">
      <w:pPr>
        <w:pStyle w:val="ListParagraph"/>
        <w:numPr>
          <w:ilvl w:val="0"/>
          <w:numId w:val="22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* from customer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customer_id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any (select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customer_id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customer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customer_address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'UTTARA, DHAKA')</w:t>
      </w:r>
    </w:p>
    <w:p w14:paraId="60D1C3F8" w14:textId="77777777" w:rsidR="003B3ECD" w:rsidRPr="00C51845" w:rsidRDefault="003B3ECD" w:rsidP="00C51845">
      <w:pPr>
        <w:pStyle w:val="ListParagraph"/>
        <w:numPr>
          <w:ilvl w:val="0"/>
          <w:numId w:val="22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* from employee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&gt; all (select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employee where role='CLEANER')</w:t>
      </w:r>
    </w:p>
    <w:p w14:paraId="6A57F6CE" w14:textId="77777777" w:rsidR="003B3ECD" w:rsidRPr="00C51845" w:rsidRDefault="003B3ECD" w:rsidP="00C51845">
      <w:pPr>
        <w:pStyle w:val="ListParagraph"/>
        <w:numPr>
          <w:ilvl w:val="0"/>
          <w:numId w:val="22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* from waiter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waiter_address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&lt;&gt; all (select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waiter_address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waiter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manager_id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2)</w:t>
      </w:r>
    </w:p>
    <w:p w14:paraId="4BA42463" w14:textId="77777777" w:rsidR="003B3ECD" w:rsidRPr="00C51845" w:rsidRDefault="003B3ECD" w:rsidP="00C51845">
      <w:pPr>
        <w:pStyle w:val="ListParagraph"/>
        <w:numPr>
          <w:ilvl w:val="0"/>
          <w:numId w:val="22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* from orders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order_id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any (select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order_id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from orders where amount&gt;300)</w:t>
      </w:r>
    </w:p>
    <w:p w14:paraId="7314C4DA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7ED0C5B2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52BC7C84" w14:textId="3667A87F" w:rsidR="003D6C6B" w:rsidRDefault="003D6C6B" w:rsidP="003D6C6B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SINGLE ROW FUNCTION</w:t>
      </w:r>
    </w:p>
    <w:p w14:paraId="2A3D2A16" w14:textId="77777777" w:rsidR="003B3ECD" w:rsidRPr="00C51845" w:rsidRDefault="003B3ECD" w:rsidP="00C51845">
      <w:pPr>
        <w:pStyle w:val="ListParagraph"/>
        <w:numPr>
          <w:ilvl w:val="0"/>
          <w:numId w:val="21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* from employee where 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LOWER(</w:t>
      </w:r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role) = 'guard'</w:t>
      </w:r>
    </w:p>
    <w:p w14:paraId="0784618A" w14:textId="77777777" w:rsidR="003B3ECD" w:rsidRPr="00C51845" w:rsidRDefault="003B3ECD" w:rsidP="00C51845">
      <w:pPr>
        <w:pStyle w:val="ListParagraph"/>
        <w:numPr>
          <w:ilvl w:val="0"/>
          <w:numId w:val="21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* from rating where 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UPPER(</w:t>
      </w:r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remarks) = 'GOOD'</w:t>
      </w:r>
    </w:p>
    <w:p w14:paraId="7C9EB2E9" w14:textId="77777777" w:rsidR="003B3ECD" w:rsidRPr="00C51845" w:rsidRDefault="003B3ECD" w:rsidP="00C51845">
      <w:pPr>
        <w:pStyle w:val="ListParagraph"/>
        <w:numPr>
          <w:ilvl w:val="0"/>
          <w:numId w:val="21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* from menu where 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INITCAP(</w:t>
      </w:r>
      <w:proofErr w:type="spellStart"/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food_name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) = 'Mint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Icecream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'</w:t>
      </w:r>
    </w:p>
    <w:p w14:paraId="6F42954B" w14:textId="77777777" w:rsidR="003B3ECD" w:rsidRPr="00C51845" w:rsidRDefault="003B3ECD" w:rsidP="00C51845">
      <w:pPr>
        <w:pStyle w:val="ListParagraph"/>
        <w:numPr>
          <w:ilvl w:val="0"/>
          <w:numId w:val="21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CONCAT(</w:t>
      </w:r>
      <w:proofErr w:type="spellStart"/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employee_name,role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), LENGTH(role) from employee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employee_address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'DHAKA'</w:t>
      </w:r>
    </w:p>
    <w:p w14:paraId="686659CD" w14:textId="77777777" w:rsidR="003B3ECD" w:rsidRPr="00C51845" w:rsidRDefault="003B3ECD" w:rsidP="00C51845">
      <w:pPr>
        <w:pStyle w:val="ListParagraph"/>
        <w:numPr>
          <w:ilvl w:val="0"/>
          <w:numId w:val="21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select TO_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CHAR(</w:t>
      </w:r>
      <w:proofErr w:type="spellStart"/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, '$99,999') salary from employee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='ALEX'</w:t>
      </w:r>
    </w:p>
    <w:p w14:paraId="398FFB8B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63B1D6D1" w14:textId="6080AAC9" w:rsidR="003B3ECD" w:rsidRPr="003D6C6B" w:rsidRDefault="003D6C6B" w:rsidP="003B3ECD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GROUP FUNCTION</w:t>
      </w:r>
    </w:p>
    <w:p w14:paraId="388AE92B" w14:textId="77777777" w:rsidR="003B3ECD" w:rsidRPr="00C51845" w:rsidRDefault="003B3ECD" w:rsidP="00C51845">
      <w:pPr>
        <w:pStyle w:val="ListParagraph"/>
        <w:numPr>
          <w:ilvl w:val="0"/>
          <w:numId w:val="20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MIN(</w:t>
      </w:r>
      <w:proofErr w:type="spellStart"/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) from employee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employee_address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'DHAKA'</w:t>
      </w:r>
    </w:p>
    <w:p w14:paraId="441FD6E9" w14:textId="77777777" w:rsidR="003B3ECD" w:rsidRPr="00C51845" w:rsidRDefault="003B3ECD" w:rsidP="00C51845">
      <w:pPr>
        <w:pStyle w:val="ListParagraph"/>
        <w:numPr>
          <w:ilvl w:val="0"/>
          <w:numId w:val="20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MAX(</w:t>
      </w:r>
      <w:proofErr w:type="spellStart"/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) from employee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employee_address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'DHAKA'</w:t>
      </w:r>
    </w:p>
    <w:p w14:paraId="14847CA4" w14:textId="77777777" w:rsidR="003B3ECD" w:rsidRPr="00C51845" w:rsidRDefault="003B3ECD" w:rsidP="00C51845">
      <w:pPr>
        <w:pStyle w:val="ListParagraph"/>
        <w:numPr>
          <w:ilvl w:val="0"/>
          <w:numId w:val="20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COUNT(</w:t>
      </w:r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*) from waiter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manager_id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 = 2</w:t>
      </w:r>
    </w:p>
    <w:p w14:paraId="39AE6ACF" w14:textId="77777777" w:rsidR="003B3ECD" w:rsidRPr="00C51845" w:rsidRDefault="003B3ECD" w:rsidP="00C51845">
      <w:pPr>
        <w:pStyle w:val="ListParagraph"/>
        <w:numPr>
          <w:ilvl w:val="0"/>
          <w:numId w:val="20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AVG(</w:t>
      </w:r>
      <w:proofErr w:type="spellStart"/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) from employee group by role</w:t>
      </w:r>
    </w:p>
    <w:p w14:paraId="734448C2" w14:textId="77777777" w:rsidR="003B3ECD" w:rsidRPr="00C51845" w:rsidRDefault="003B3ECD" w:rsidP="00C51845">
      <w:pPr>
        <w:pStyle w:val="ListParagraph"/>
        <w:numPr>
          <w:ilvl w:val="0"/>
          <w:numId w:val="20"/>
        </w:num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select role, </w:t>
      </w:r>
      <w:proofErr w:type="gram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SUM(</w:t>
      </w:r>
      <w:proofErr w:type="spellStart"/>
      <w:proofErr w:type="gram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 xml:space="preserve">) from employee where 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employee_name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&lt;&gt;'JACK' group by role having SUM(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) &gt;5000 order by SUM(</w:t>
      </w:r>
      <w:proofErr w:type="spellStart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/>
          <w:color w:val="000000" w:themeColor="text1"/>
          <w:sz w:val="24"/>
          <w:szCs w:val="24"/>
        </w:rPr>
        <w:t>) desc</w:t>
      </w:r>
    </w:p>
    <w:p w14:paraId="1DA83835" w14:textId="34B664BB" w:rsid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544320AA" w14:textId="77777777" w:rsidR="00C51845" w:rsidRPr="003B3ECD" w:rsidRDefault="00C51845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59811B4D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49012ED7" w14:textId="633C9F6E" w:rsidR="003B3ECD" w:rsidRPr="00501A1F" w:rsidRDefault="003D6C6B" w:rsidP="003B3ECD">
      <w:pPr>
        <w:rPr>
          <w:rFonts w:ascii="Bahnschrift SemiBold" w:hAnsi="Bahnschrift SemiBold"/>
          <w:color w:val="007789"/>
          <w:sz w:val="24"/>
          <w:szCs w:val="24"/>
        </w:rPr>
      </w:pPr>
      <w:r w:rsidRPr="00501A1F">
        <w:rPr>
          <w:rFonts w:ascii="Bahnschrift SemiBold" w:hAnsi="Bahnschrift SemiBold"/>
          <w:color w:val="007789"/>
          <w:sz w:val="24"/>
          <w:szCs w:val="24"/>
        </w:rPr>
        <w:lastRenderedPageBreak/>
        <w:t>VIEW</w:t>
      </w:r>
    </w:p>
    <w:p w14:paraId="4D6ECE17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create or replace view </w:t>
      </w:r>
      <w:proofErr w:type="spell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menuview</w:t>
      </w:r>
      <w:proofErr w:type="spellEnd"/>
    </w:p>
    <w:p w14:paraId="2EE515FC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as </w:t>
      </w:r>
    </w:p>
    <w:p w14:paraId="25891EEB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m.food</w:t>
      </w:r>
      <w:proofErr w:type="gram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_name</w:t>
      </w:r>
      <w:proofErr w:type="spell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m.food_status</w:t>
      </w:r>
      <w:proofErr w:type="spell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m.price</w:t>
      </w:r>
      <w:proofErr w:type="spell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r.remarks</w:t>
      </w:r>
      <w:proofErr w:type="spell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, </w:t>
      </w:r>
      <w:proofErr w:type="spell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r.food_id</w:t>
      </w:r>
      <w:proofErr w:type="spell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 from menu m, rating r</w:t>
      </w:r>
    </w:p>
    <w:p w14:paraId="1873E3F5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where </w:t>
      </w:r>
      <w:proofErr w:type="spellStart"/>
      <w:proofErr w:type="gram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m.food</w:t>
      </w:r>
      <w:proofErr w:type="gram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_id</w:t>
      </w:r>
      <w:proofErr w:type="spell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 = </w:t>
      </w:r>
      <w:proofErr w:type="spell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r.food_id</w:t>
      </w:r>
      <w:proofErr w:type="spell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</w:p>
    <w:p w14:paraId="30FCE587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70FE365F" w14:textId="14E78C40" w:rsid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select * from </w:t>
      </w:r>
      <w:proofErr w:type="spell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menuview</w:t>
      </w:r>
      <w:proofErr w:type="spellEnd"/>
    </w:p>
    <w:p w14:paraId="11FC1FD6" w14:textId="0F61982D" w:rsidR="00C51845" w:rsidRPr="003B3ECD" w:rsidRDefault="00C51845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/>
          <w:noProof/>
          <w:color w:val="000000" w:themeColor="text1"/>
          <w:sz w:val="24"/>
          <w:szCs w:val="24"/>
        </w:rPr>
        <w:drawing>
          <wp:inline distT="0" distB="0" distL="0" distR="0" wp14:anchorId="2E17A854" wp14:editId="5CA157E9">
            <wp:extent cx="4854361" cy="2202371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BB8B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29BFA607" w14:textId="74CB8064" w:rsidR="003B3ECD" w:rsidRPr="00883791" w:rsidRDefault="00883791" w:rsidP="003B3ECD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t>SEQUENCE</w:t>
      </w:r>
    </w:p>
    <w:p w14:paraId="38512EEA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create sequence </w:t>
      </w:r>
      <w:proofErr w:type="spell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menuseq</w:t>
      </w:r>
      <w:proofErr w:type="spellEnd"/>
    </w:p>
    <w:p w14:paraId="1D818EB7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start with 1</w:t>
      </w:r>
    </w:p>
    <w:p w14:paraId="0E4CD5CE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increment by</w:t>
      </w:r>
    </w:p>
    <w:p w14:paraId="34B2F2B7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proofErr w:type="spellStart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maxvalue</w:t>
      </w:r>
      <w:proofErr w:type="spellEnd"/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 xml:space="preserve"> 500</w:t>
      </w:r>
    </w:p>
    <w:p w14:paraId="501616C5" w14:textId="77777777" w:rsidR="003B3ECD" w:rsidRPr="003B3ECD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NOCACHE</w:t>
      </w:r>
    </w:p>
    <w:p w14:paraId="1AB73F78" w14:textId="77777777" w:rsidR="00C51845" w:rsidRDefault="003B3ECD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3B3ECD">
        <w:rPr>
          <w:rFonts w:ascii="Bahnschrift SemiBold" w:hAnsi="Bahnschrift SemiBold"/>
          <w:color w:val="000000" w:themeColor="text1"/>
          <w:sz w:val="24"/>
          <w:szCs w:val="24"/>
        </w:rPr>
        <w:t>NOCYCLE</w:t>
      </w:r>
    </w:p>
    <w:p w14:paraId="48C34C01" w14:textId="2E490595" w:rsidR="00C51845" w:rsidRDefault="00C51845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4267E737" w14:textId="271E0AC4" w:rsidR="00C51845" w:rsidRDefault="00C51845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468FB641" w14:textId="124FA62C" w:rsidR="00C51845" w:rsidRDefault="00C51845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14A68F33" w14:textId="77777777" w:rsidR="00C51845" w:rsidRDefault="00C51845" w:rsidP="003B3ECD">
      <w:pPr>
        <w:rPr>
          <w:rFonts w:ascii="Bahnschrift SemiBold" w:hAnsi="Bahnschrift SemiBold"/>
          <w:color w:val="000000" w:themeColor="text1"/>
          <w:sz w:val="24"/>
          <w:szCs w:val="24"/>
        </w:rPr>
      </w:pPr>
    </w:p>
    <w:p w14:paraId="7597E8BB" w14:textId="008C875C" w:rsidR="00C51845" w:rsidRDefault="00C51845" w:rsidP="00C51845">
      <w:pPr>
        <w:rPr>
          <w:rFonts w:ascii="Bahnschrift SemiBold" w:hAnsi="Bahnschrift SemiBold"/>
          <w:color w:val="007789"/>
          <w:sz w:val="24"/>
          <w:szCs w:val="24"/>
        </w:rPr>
      </w:pPr>
      <w:r>
        <w:rPr>
          <w:rFonts w:ascii="Bahnschrift SemiBold" w:hAnsi="Bahnschrift SemiBold"/>
          <w:color w:val="007789"/>
          <w:sz w:val="24"/>
          <w:szCs w:val="24"/>
        </w:rPr>
        <w:lastRenderedPageBreak/>
        <w:t>GENERAL QUERY</w:t>
      </w:r>
    </w:p>
    <w:p w14:paraId="649602E6" w14:textId="77777777" w:rsidR="00C51845" w:rsidRPr="00C51845" w:rsidRDefault="00C51845" w:rsidP="00C51845">
      <w:pPr>
        <w:pStyle w:val="ListParagraph"/>
        <w:numPr>
          <w:ilvl w:val="0"/>
          <w:numId w:val="19"/>
        </w:numPr>
        <w:rPr>
          <w:rFonts w:ascii="Bahnschrift SemiBold" w:hAnsi="Bahnschrift SemiBold" w:cs="Noto Sans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select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employee_name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 from employee where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employee_name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 like '%L%</w:t>
      </w:r>
      <w:proofErr w:type="gram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' ;</w:t>
      </w:r>
      <w:proofErr w:type="gramEnd"/>
    </w:p>
    <w:p w14:paraId="0CF43FDB" w14:textId="11426723" w:rsidR="00C51845" w:rsidRPr="00C51845" w:rsidRDefault="00C51845" w:rsidP="00C51845">
      <w:pPr>
        <w:pStyle w:val="ListParagraph"/>
        <w:numPr>
          <w:ilvl w:val="0"/>
          <w:numId w:val="19"/>
        </w:numPr>
        <w:rPr>
          <w:rFonts w:ascii="Bahnschrift SemiBold" w:hAnsi="Bahnschrift SemiBold" w:cs="Noto Sans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select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customer_name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order_id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 from customer where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customer_id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 in (5,9,10);</w:t>
      </w:r>
    </w:p>
    <w:p w14:paraId="11978959" w14:textId="77777777" w:rsidR="00C51845" w:rsidRPr="00C51845" w:rsidRDefault="00C51845" w:rsidP="00C51845">
      <w:pPr>
        <w:pStyle w:val="ListParagraph"/>
        <w:numPr>
          <w:ilvl w:val="0"/>
          <w:numId w:val="19"/>
        </w:numPr>
        <w:rPr>
          <w:rFonts w:ascii="Bahnschrift SemiBold" w:hAnsi="Bahnschrift SemiBold" w:cs="Noto Sans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select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food_name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food_id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, price from menu where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food_status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 = 'UNAVAILABLE</w:t>
      </w:r>
      <w:proofErr w:type="gram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' ;</w:t>
      </w:r>
      <w:proofErr w:type="gramEnd"/>
    </w:p>
    <w:p w14:paraId="438A7F6C" w14:textId="77777777" w:rsidR="00C51845" w:rsidRPr="00C51845" w:rsidRDefault="00C51845" w:rsidP="00C51845">
      <w:pPr>
        <w:pStyle w:val="ListParagraph"/>
        <w:numPr>
          <w:ilvl w:val="0"/>
          <w:numId w:val="19"/>
        </w:numPr>
        <w:rPr>
          <w:rFonts w:ascii="Bahnschrift SemiBold" w:hAnsi="Bahnschrift SemiBold" w:cs="Noto Sans"/>
          <w:color w:val="000000" w:themeColor="text1"/>
          <w:sz w:val="24"/>
          <w:szCs w:val="24"/>
        </w:rPr>
      </w:pPr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select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employee_id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employee_name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employee_salary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 from employee where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employee_id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&lt;&gt;</w:t>
      </w:r>
      <w:proofErr w:type="gram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90 ;</w:t>
      </w:r>
      <w:proofErr w:type="gramEnd"/>
    </w:p>
    <w:p w14:paraId="752047B2" w14:textId="397D8588" w:rsidR="00C51845" w:rsidRPr="00C51845" w:rsidRDefault="00C51845" w:rsidP="00C51845">
      <w:pPr>
        <w:pStyle w:val="ListParagraph"/>
        <w:numPr>
          <w:ilvl w:val="0"/>
          <w:numId w:val="19"/>
        </w:numPr>
        <w:rPr>
          <w:rFonts w:ascii="Bahnschrift SemiBold" w:hAnsi="Bahnschrift SemiBold"/>
          <w:color w:val="000000" w:themeColor="text1"/>
          <w:sz w:val="28"/>
          <w:szCs w:val="28"/>
        </w:rPr>
      </w:pPr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select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manager_id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,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manager_name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 ||</w:t>
      </w:r>
      <w:r w:rsidRPr="00C51845">
        <w:rPr>
          <w:rStyle w:val="inlinecontent-2ynody"/>
          <w:rFonts w:ascii="Bahnschrift SemiBold" w:hAnsi="Bahnschrift SemiBold" w:cs="Noto Sans"/>
          <w:color w:val="000000" w:themeColor="text1"/>
          <w:sz w:val="24"/>
          <w:szCs w:val="24"/>
          <w:bdr w:val="none" w:sz="0" w:space="0" w:color="auto" w:frame="1"/>
        </w:rPr>
        <w:t xml:space="preserve">' FROM '|| </w:t>
      </w:r>
      <w:proofErr w:type="spellStart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>manager_address</w:t>
      </w:r>
      <w:proofErr w:type="spellEnd"/>
      <w:r w:rsidRPr="00C51845">
        <w:rPr>
          <w:rFonts w:ascii="Bahnschrift SemiBold" w:hAnsi="Bahnschrift SemiBold" w:cs="Noto Sans"/>
          <w:color w:val="000000" w:themeColor="text1"/>
          <w:sz w:val="24"/>
          <w:szCs w:val="24"/>
        </w:rPr>
        <w:t xml:space="preserve"> as info from manager;</w:t>
      </w:r>
    </w:p>
    <w:p w14:paraId="4F6E3BBE" w14:textId="041DE28C" w:rsidR="002F792C" w:rsidRDefault="002F792C">
      <w:pPr>
        <w:rPr>
          <w:rFonts w:ascii="Bahnschrift SemiBold" w:hAnsi="Bahnschrift SemiBold"/>
          <w:color w:val="007789"/>
          <w:sz w:val="32"/>
          <w:szCs w:val="32"/>
        </w:rPr>
      </w:pPr>
    </w:p>
    <w:p w14:paraId="0988DA52" w14:textId="622C3DE0" w:rsidR="00C51845" w:rsidRDefault="00C51845">
      <w:pPr>
        <w:rPr>
          <w:rFonts w:ascii="Bahnschrift SemiBold" w:hAnsi="Bahnschrift SemiBold"/>
          <w:color w:val="007789"/>
          <w:sz w:val="32"/>
          <w:szCs w:val="32"/>
        </w:rPr>
      </w:pPr>
    </w:p>
    <w:p w14:paraId="564E9C28" w14:textId="20C985F2" w:rsidR="00C51845" w:rsidRDefault="00C51845">
      <w:pPr>
        <w:rPr>
          <w:rFonts w:ascii="Bahnschrift SemiBold" w:hAnsi="Bahnschrift SemiBold"/>
          <w:color w:val="007789"/>
          <w:sz w:val="32"/>
          <w:szCs w:val="32"/>
        </w:rPr>
      </w:pPr>
    </w:p>
    <w:p w14:paraId="6E245F77" w14:textId="046F4E2C" w:rsidR="00C51845" w:rsidRDefault="00C51845">
      <w:pPr>
        <w:rPr>
          <w:rFonts w:ascii="Bahnschrift SemiBold" w:hAnsi="Bahnschrift SemiBold"/>
          <w:color w:val="007789"/>
          <w:sz w:val="32"/>
          <w:szCs w:val="32"/>
        </w:rPr>
      </w:pPr>
    </w:p>
    <w:p w14:paraId="3D169DDD" w14:textId="27B303C0" w:rsidR="00C51845" w:rsidRDefault="00C51845">
      <w:pPr>
        <w:rPr>
          <w:rFonts w:ascii="Bahnschrift SemiBold" w:hAnsi="Bahnschrift SemiBold"/>
          <w:color w:val="007789"/>
          <w:sz w:val="32"/>
          <w:szCs w:val="32"/>
        </w:rPr>
      </w:pPr>
    </w:p>
    <w:p w14:paraId="19A395C6" w14:textId="33B5892C" w:rsidR="00C51845" w:rsidRDefault="00C51845">
      <w:pPr>
        <w:rPr>
          <w:rFonts w:ascii="Bahnschrift SemiBold" w:hAnsi="Bahnschrift SemiBold"/>
          <w:color w:val="007789"/>
          <w:sz w:val="32"/>
          <w:szCs w:val="32"/>
        </w:rPr>
      </w:pPr>
    </w:p>
    <w:p w14:paraId="565C3852" w14:textId="2AE98BBD" w:rsidR="00C51845" w:rsidRDefault="00C51845">
      <w:pPr>
        <w:rPr>
          <w:rFonts w:ascii="Bahnschrift SemiBold" w:hAnsi="Bahnschrift SemiBold"/>
          <w:color w:val="007789"/>
          <w:sz w:val="32"/>
          <w:szCs w:val="32"/>
        </w:rPr>
      </w:pPr>
    </w:p>
    <w:p w14:paraId="5CA2A55B" w14:textId="66AE69C6" w:rsidR="00C51845" w:rsidRDefault="00C51845">
      <w:pPr>
        <w:rPr>
          <w:rFonts w:ascii="Bahnschrift SemiBold" w:hAnsi="Bahnschrift SemiBold"/>
          <w:color w:val="007789"/>
          <w:sz w:val="32"/>
          <w:szCs w:val="32"/>
        </w:rPr>
      </w:pPr>
    </w:p>
    <w:p w14:paraId="4C1CC957" w14:textId="77777777" w:rsidR="00C51845" w:rsidRDefault="00C51845">
      <w:pPr>
        <w:rPr>
          <w:rFonts w:ascii="Bahnschrift SemiBold" w:hAnsi="Bahnschrift SemiBold"/>
          <w:color w:val="007789"/>
          <w:sz w:val="32"/>
          <w:szCs w:val="32"/>
        </w:rPr>
      </w:pPr>
    </w:p>
    <w:p w14:paraId="59C4E110" w14:textId="70FB0FAE" w:rsidR="00C51845" w:rsidRDefault="00C51845">
      <w:pPr>
        <w:rPr>
          <w:rFonts w:ascii="Bahnschrift SemiBold" w:hAnsi="Bahnschrift SemiBold"/>
          <w:color w:val="007789"/>
          <w:sz w:val="32"/>
          <w:szCs w:val="32"/>
        </w:rPr>
      </w:pPr>
    </w:p>
    <w:p w14:paraId="6A95837D" w14:textId="6DDE4C31" w:rsidR="00C51845" w:rsidRPr="00C51845" w:rsidRDefault="00C51845" w:rsidP="00C51845">
      <w:pPr>
        <w:jc w:val="center"/>
        <w:rPr>
          <w:rFonts w:ascii="Bahnschrift SemiBold" w:hAnsi="Bahnschrift SemiBold"/>
          <w:color w:val="007789"/>
          <w:sz w:val="44"/>
          <w:szCs w:val="44"/>
        </w:rPr>
      </w:pPr>
      <w:r w:rsidRPr="00C51845">
        <w:rPr>
          <w:rFonts w:ascii="Bahnschrift SemiBold" w:hAnsi="Bahnschrift SemiBold"/>
          <w:color w:val="007789"/>
          <w:sz w:val="44"/>
          <w:szCs w:val="44"/>
        </w:rPr>
        <w:t>THE END</w:t>
      </w:r>
    </w:p>
    <w:sectPr w:rsidR="00C51845" w:rsidRPr="00C51845" w:rsidSect="00B668BE">
      <w:footerReference w:type="default" r:id="rId3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8CA1" w14:textId="77777777" w:rsidR="008B5164" w:rsidRDefault="008B5164" w:rsidP="00C6554A">
      <w:pPr>
        <w:spacing w:before="0" w:after="0" w:line="240" w:lineRule="auto"/>
      </w:pPr>
      <w:r>
        <w:separator/>
      </w:r>
    </w:p>
  </w:endnote>
  <w:endnote w:type="continuationSeparator" w:id="0">
    <w:p w14:paraId="211BD959" w14:textId="77777777" w:rsidR="008B5164" w:rsidRDefault="008B516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5A71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30ED" w14:textId="77777777" w:rsidR="008B5164" w:rsidRDefault="008B516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A6C24D6" w14:textId="77777777" w:rsidR="008B5164" w:rsidRDefault="008B516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</w:abstractNum>
  <w:abstractNum w:abstractNumId="10" w15:restartNumberingAfterBreak="0">
    <w:nsid w:val="00572DEC"/>
    <w:multiLevelType w:val="hybridMultilevel"/>
    <w:tmpl w:val="C468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2925514"/>
    <w:multiLevelType w:val="hybridMultilevel"/>
    <w:tmpl w:val="5AB2E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D267A"/>
    <w:multiLevelType w:val="hybridMultilevel"/>
    <w:tmpl w:val="0452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F4156C"/>
    <w:multiLevelType w:val="hybridMultilevel"/>
    <w:tmpl w:val="50624002"/>
    <w:lvl w:ilvl="0" w:tplc="8FAA0A38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A09D9"/>
    <w:multiLevelType w:val="hybridMultilevel"/>
    <w:tmpl w:val="914CBD4C"/>
    <w:lvl w:ilvl="0" w:tplc="80E8E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C22AB"/>
    <w:multiLevelType w:val="hybridMultilevel"/>
    <w:tmpl w:val="8A8E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D3626"/>
    <w:multiLevelType w:val="hybridMultilevel"/>
    <w:tmpl w:val="FAC61228"/>
    <w:lvl w:ilvl="0" w:tplc="E6A27804">
      <w:start w:val="1"/>
      <w:numFmt w:val="decimal"/>
      <w:lvlText w:val="%1."/>
      <w:lvlJc w:val="left"/>
      <w:pPr>
        <w:ind w:left="720" w:hanging="360"/>
      </w:pPr>
      <w:rPr>
        <w:rFonts w:ascii="Bahnschrift SemiBold" w:eastAsiaTheme="minorHAnsi" w:hAnsi="Bahnschrift SemiBold" w:cstheme="minorBid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76762"/>
    <w:multiLevelType w:val="hybridMultilevel"/>
    <w:tmpl w:val="E1B4773C"/>
    <w:lvl w:ilvl="0" w:tplc="8FAA0A38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F63663"/>
    <w:multiLevelType w:val="hybridMultilevel"/>
    <w:tmpl w:val="786AF96E"/>
    <w:lvl w:ilvl="0" w:tplc="8FAA0A38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A1D99"/>
    <w:multiLevelType w:val="hybridMultilevel"/>
    <w:tmpl w:val="4802CE00"/>
    <w:lvl w:ilvl="0" w:tplc="8FAA0A38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singl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C13C02"/>
    <w:multiLevelType w:val="hybridMultilevel"/>
    <w:tmpl w:val="B0A66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1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23"/>
  </w:num>
  <w:num w:numId="21">
    <w:abstractNumId w:val="10"/>
  </w:num>
  <w:num w:numId="22">
    <w:abstractNumId w:val="12"/>
  </w:num>
  <w:num w:numId="23">
    <w:abstractNumId w:val="13"/>
  </w:num>
  <w:num w:numId="24">
    <w:abstractNumId w:val="18"/>
  </w:num>
  <w:num w:numId="25">
    <w:abstractNumId w:val="22"/>
  </w:num>
  <w:num w:numId="26">
    <w:abstractNumId w:val="15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19"/>
    <w:rsid w:val="00037018"/>
    <w:rsid w:val="0006196C"/>
    <w:rsid w:val="00094C63"/>
    <w:rsid w:val="000A30BF"/>
    <w:rsid w:val="000D7068"/>
    <w:rsid w:val="00105978"/>
    <w:rsid w:val="002008F7"/>
    <w:rsid w:val="00204259"/>
    <w:rsid w:val="002554CD"/>
    <w:rsid w:val="00293B83"/>
    <w:rsid w:val="002B4294"/>
    <w:rsid w:val="002F792C"/>
    <w:rsid w:val="00333D0D"/>
    <w:rsid w:val="0037645B"/>
    <w:rsid w:val="003B3ECD"/>
    <w:rsid w:val="003D6C6B"/>
    <w:rsid w:val="0042261E"/>
    <w:rsid w:val="00494819"/>
    <w:rsid w:val="004C049F"/>
    <w:rsid w:val="005000E2"/>
    <w:rsid w:val="00501A1F"/>
    <w:rsid w:val="005324A4"/>
    <w:rsid w:val="005526C2"/>
    <w:rsid w:val="00561C1B"/>
    <w:rsid w:val="005F3856"/>
    <w:rsid w:val="00626F21"/>
    <w:rsid w:val="006A3CE7"/>
    <w:rsid w:val="007414BD"/>
    <w:rsid w:val="00760F96"/>
    <w:rsid w:val="007E08C3"/>
    <w:rsid w:val="0082003D"/>
    <w:rsid w:val="00826C76"/>
    <w:rsid w:val="00883791"/>
    <w:rsid w:val="008837FC"/>
    <w:rsid w:val="008B5164"/>
    <w:rsid w:val="008F2BB0"/>
    <w:rsid w:val="009533B4"/>
    <w:rsid w:val="00994931"/>
    <w:rsid w:val="009C302A"/>
    <w:rsid w:val="00A2448C"/>
    <w:rsid w:val="00B57606"/>
    <w:rsid w:val="00B668BE"/>
    <w:rsid w:val="00BF7029"/>
    <w:rsid w:val="00C51845"/>
    <w:rsid w:val="00C6554A"/>
    <w:rsid w:val="00C85AA5"/>
    <w:rsid w:val="00D46FB9"/>
    <w:rsid w:val="00D927BC"/>
    <w:rsid w:val="00DA0027"/>
    <w:rsid w:val="00DC765E"/>
    <w:rsid w:val="00E6008F"/>
    <w:rsid w:val="00ED7C44"/>
    <w:rsid w:val="00F20209"/>
    <w:rsid w:val="00F3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62D6"/>
  <w15:chartTrackingRefBased/>
  <w15:docId w15:val="{509AC0FD-903E-4654-96FB-22F96FB8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45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3764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370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037018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06196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196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619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inlinecontent-2ynody">
    <w:name w:val="inlinecontent-2ynody"/>
    <w:basedOn w:val="DefaultParagraphFont"/>
    <w:rsid w:val="00C5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8BE58D65-1B49-4CD8-B415-16F397ED0245%7d\%7b5ECEFE60-E47E-41AF-95C1-1E3FD961E70C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2F181-24BA-4F94-A03D-8C728B49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{5ECEFE60-E47E-41AF-95C1-1E3FD961E70C}tf02835058_win32</Template>
  <TotalTime>1974</TotalTime>
  <Pages>43</Pages>
  <Words>3900</Words>
  <Characters>22230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Tasmim Al Tahsin</dc:creator>
  <cp:keywords/>
  <dc:description/>
  <cp:lastModifiedBy>Md Tasmim Al Tahsin</cp:lastModifiedBy>
  <cp:revision>11</cp:revision>
  <dcterms:created xsi:type="dcterms:W3CDTF">2022-12-08T17:20:00Z</dcterms:created>
  <dcterms:modified xsi:type="dcterms:W3CDTF">2023-01-13T13:42:00Z</dcterms:modified>
</cp:coreProperties>
</file>